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Pr="00BA0BD5" w:rsidRDefault="004B17A0">
      <w:pPr>
        <w:pStyle w:val="Title"/>
        <w:rPr>
          <w:rFonts w:ascii="Calibri" w:hAnsi="Calibri" w:cs="Calibri"/>
          <w:lang w:val="ru-RU"/>
        </w:rPr>
      </w:pPr>
      <w:sdt>
        <w:sdtPr>
          <w:rPr>
            <w:rFonts w:ascii="Calibri" w:hAnsi="Calibri" w:cs="Calibri"/>
          </w:rPr>
          <w:alias w:val="Title:"/>
          <w:tag w:val="Title:"/>
          <w:id w:val="726351117"/>
          <w:placeholder>
            <w:docPart w:val="8AFF7D5448074EE392B043EBAD41D0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A0BD5" w:rsidRPr="00BA0BD5">
            <w:rPr>
              <w:rFonts w:ascii="Calibri" w:hAnsi="Calibri" w:cs="Calibri"/>
              <w:lang w:val="ru-RU"/>
            </w:rPr>
            <w:t xml:space="preserve">Техническое задание в соответствии со стандартом </w:t>
          </w:r>
          <w:r w:rsidR="00BA0BD5" w:rsidRPr="00BA0BD5">
            <w:rPr>
              <w:rFonts w:ascii="Calibri" w:hAnsi="Calibri" w:cs="Calibri"/>
            </w:rPr>
            <w:t>RUP</w:t>
          </w:r>
        </w:sdtContent>
      </w:sdt>
    </w:p>
    <w:p w:rsidR="00E81978" w:rsidRPr="00BA0BD5" w:rsidRDefault="00BA0BD5" w:rsidP="00B823AA">
      <w:pPr>
        <w:pStyle w:val="Title2"/>
        <w:rPr>
          <w:rFonts w:ascii="Calibri" w:hAnsi="Calibri" w:cs="Calibri"/>
          <w:lang w:val="ru-RU"/>
        </w:rPr>
      </w:pPr>
      <w:r w:rsidRPr="00BA0BD5">
        <w:rPr>
          <w:rFonts w:ascii="Calibri" w:hAnsi="Calibri" w:cs="Calibri"/>
        </w:rPr>
        <w:t>Memium</w:t>
      </w:r>
    </w:p>
    <w:p w:rsidR="00E81978" w:rsidRPr="00BA0BD5" w:rsidRDefault="00E81978">
      <w:pPr>
        <w:pStyle w:val="Title"/>
        <w:rPr>
          <w:rFonts w:ascii="Calibri" w:hAnsi="Calibri" w:cs="Calibri"/>
        </w:rPr>
      </w:pPr>
    </w:p>
    <w:p w:rsidR="00BA0BD5" w:rsidRPr="00BA0BD5" w:rsidRDefault="00BA0BD5">
      <w:pPr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br w:type="page"/>
      </w:r>
    </w:p>
    <w:p w:rsidR="00BA0BD5" w:rsidRPr="00BA0BD5" w:rsidRDefault="00BA0BD5" w:rsidP="00BA0BD5">
      <w:pPr>
        <w:pStyle w:val="Title2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lastRenderedPageBreak/>
        <w:t xml:space="preserve">ТЗ на основе </w:t>
      </w:r>
      <w:r w:rsidRPr="00BA0BD5">
        <w:rPr>
          <w:rFonts w:ascii="Calibri" w:eastAsiaTheme="majorEastAsia" w:hAnsi="Calibri" w:cs="Calibri"/>
        </w:rPr>
        <w:t>RUP</w:t>
      </w:r>
    </w:p>
    <w:p w:rsidR="00BA0BD5" w:rsidRPr="00BA0BD5" w:rsidRDefault="00BA0BD5" w:rsidP="00BA0BD5">
      <w:pPr>
        <w:pStyle w:val="Title2"/>
        <w:rPr>
          <w:rFonts w:ascii="Calibri" w:eastAsiaTheme="majorEastAsia" w:hAnsi="Calibri" w:cs="Calibri"/>
          <w:lang w:val="ru-RU"/>
        </w:rPr>
      </w:pPr>
    </w:p>
    <w:p w:rsidR="00BA0BD5" w:rsidRPr="00BA0BD5" w:rsidRDefault="00BA0BD5" w:rsidP="00BA0BD5">
      <w:pPr>
        <w:pStyle w:val="Title2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>Содержание</w:t>
      </w:r>
      <w:r w:rsidRPr="00BA0BD5">
        <w:rPr>
          <w:rFonts w:ascii="Calibri" w:eastAsiaTheme="majorEastAsia" w:hAnsi="Calibri" w:cs="Calibri"/>
        </w:rPr>
        <w:t xml:space="preserve"> </w:t>
      </w:r>
      <w:r w:rsidRPr="00BA0BD5">
        <w:rPr>
          <w:rFonts w:ascii="Calibri" w:eastAsiaTheme="majorEastAsia" w:hAnsi="Calibri" w:cs="Calibri"/>
          <w:lang w:val="ru-RU"/>
        </w:rPr>
        <w:t>технического задания</w:t>
      </w:r>
      <w:r w:rsidRPr="00BA0BD5">
        <w:rPr>
          <w:rFonts w:ascii="Calibri" w:eastAsiaTheme="majorEastAsia" w:hAnsi="Calibri" w:cs="Calibri"/>
          <w:lang w:val="ru-RU"/>
        </w:rPr>
        <w:t>: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>1. Введение.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 xml:space="preserve">    1. Цель.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 xml:space="preserve">    2. Краткая сводка возможностей.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 xml:space="preserve">    3. Определения, акронимы и сокращения.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 xml:space="preserve">    4. Ссылки.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 xml:space="preserve">    5. Краткое содержание.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>2. Обзор системы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 xml:space="preserve">    1. Обзор вариантов использований.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 xml:space="preserve">    2. Предположения и зависимости.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>3. Детальные требовани</w:t>
      </w:r>
      <w:r w:rsidR="00B04796">
        <w:rPr>
          <w:rFonts w:ascii="Calibri" w:eastAsiaTheme="majorEastAsia" w:hAnsi="Calibri" w:cs="Calibri"/>
          <w:lang w:val="ru-RU"/>
        </w:rPr>
        <w:t>я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 xml:space="preserve">    1. Описание вариантов использования.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 xml:space="preserve">   </w:t>
      </w:r>
      <w:r w:rsidR="00107185">
        <w:rPr>
          <w:rFonts w:ascii="Calibri" w:eastAsiaTheme="majorEastAsia" w:hAnsi="Calibri" w:cs="Calibri"/>
          <w:lang w:val="ru-RU"/>
        </w:rPr>
        <w:t xml:space="preserve"> 2</w:t>
      </w:r>
      <w:r w:rsidRPr="00BA0BD5">
        <w:rPr>
          <w:rFonts w:ascii="Calibri" w:eastAsiaTheme="majorEastAsia" w:hAnsi="Calibri" w:cs="Calibri"/>
          <w:lang w:val="ru-RU"/>
        </w:rPr>
        <w:t xml:space="preserve">. </w:t>
      </w:r>
      <w:r w:rsidR="00107185">
        <w:rPr>
          <w:rFonts w:ascii="Calibri" w:eastAsiaTheme="majorEastAsia" w:hAnsi="Calibri" w:cs="Calibri"/>
          <w:lang w:val="ru-RU"/>
        </w:rPr>
        <w:t>Ф</w:t>
      </w:r>
      <w:r w:rsidRPr="00BA0BD5">
        <w:rPr>
          <w:rFonts w:ascii="Calibri" w:eastAsiaTheme="majorEastAsia" w:hAnsi="Calibri" w:cs="Calibri"/>
          <w:lang w:val="ru-RU"/>
        </w:rPr>
        <w:t>ункциональные требования.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 xml:space="preserve">    </w:t>
      </w:r>
      <w:r w:rsidR="00107185">
        <w:rPr>
          <w:rFonts w:ascii="Calibri" w:eastAsiaTheme="majorEastAsia" w:hAnsi="Calibri" w:cs="Calibri"/>
          <w:lang w:val="ru-RU"/>
        </w:rPr>
        <w:t>3</w:t>
      </w:r>
      <w:r w:rsidRPr="00BA0BD5">
        <w:rPr>
          <w:rFonts w:ascii="Calibri" w:eastAsiaTheme="majorEastAsia" w:hAnsi="Calibri" w:cs="Calibri"/>
          <w:lang w:val="ru-RU"/>
        </w:rPr>
        <w:t>. Нефункциональные требования.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>4. Вспомогательная информация.</w:t>
      </w:r>
    </w:p>
    <w:p w:rsidR="00BA0BD5" w:rsidRPr="00BA0BD5" w:rsidRDefault="00BA0BD5" w:rsidP="00BA0BD5">
      <w:pPr>
        <w:pStyle w:val="Title2"/>
        <w:rPr>
          <w:rFonts w:ascii="Calibri" w:eastAsiaTheme="majorEastAsia" w:hAnsi="Calibri" w:cs="Calibri"/>
          <w:lang w:val="ru-RU"/>
        </w:rPr>
      </w:pPr>
    </w:p>
    <w:p w:rsidR="00BA0BD5" w:rsidRPr="00BA0BD5" w:rsidRDefault="00BA0BD5">
      <w:pPr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br w:type="page"/>
      </w:r>
    </w:p>
    <w:p w:rsidR="00BA0BD5" w:rsidRPr="00BA0BD5" w:rsidRDefault="00BA0BD5" w:rsidP="00BA0BD5">
      <w:pPr>
        <w:pStyle w:val="Title2"/>
        <w:rPr>
          <w:rFonts w:ascii="Calibri" w:eastAsiaTheme="majorEastAsia" w:hAnsi="Calibri" w:cs="Calibri"/>
          <w:lang w:val="ru-RU"/>
        </w:rPr>
      </w:pPr>
    </w:p>
    <w:p w:rsidR="00BA0BD5" w:rsidRPr="00BA0BD5" w:rsidRDefault="00BA0BD5" w:rsidP="00BA0BD5">
      <w:pPr>
        <w:pStyle w:val="Heading1"/>
        <w:rPr>
          <w:rFonts w:ascii="Calibri" w:hAnsi="Calibri" w:cs="Calibri"/>
          <w:sz w:val="36"/>
          <w:szCs w:val="36"/>
          <w:lang w:val="ru-RU"/>
        </w:rPr>
      </w:pPr>
      <w:r w:rsidRPr="00BA0BD5">
        <w:rPr>
          <w:rFonts w:ascii="Calibri" w:hAnsi="Calibri" w:cs="Calibri"/>
          <w:sz w:val="36"/>
          <w:szCs w:val="36"/>
          <w:lang w:val="ru-RU"/>
        </w:rPr>
        <w:t>Введение</w:t>
      </w: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lang w:val="ru-RU"/>
        </w:rPr>
      </w:pP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u w:val="single"/>
          <w:lang w:val="ru-RU"/>
        </w:rPr>
      </w:pPr>
      <w:r w:rsidRPr="00BA0BD5">
        <w:rPr>
          <w:rFonts w:ascii="Calibri" w:eastAsiaTheme="majorEastAsia" w:hAnsi="Calibri" w:cs="Calibri"/>
          <w:u w:val="single"/>
          <w:lang w:val="ru-RU"/>
        </w:rPr>
        <w:t xml:space="preserve">Цель:  </w:t>
      </w:r>
    </w:p>
    <w:p w:rsidR="00C032F4" w:rsidRPr="00BA0BD5" w:rsidRDefault="00BA0BD5" w:rsidP="00BA0BD5">
      <w:pPr>
        <w:pStyle w:val="Title2"/>
        <w:spacing w:line="276" w:lineRule="auto"/>
        <w:jc w:val="both"/>
        <w:rPr>
          <w:rFonts w:ascii="Calibri" w:eastAsiaTheme="majorEastAsia" w:hAnsi="Calibri" w:cs="Calibri"/>
          <w:lang w:val="ru-RU"/>
        </w:rPr>
      </w:pPr>
      <w:r w:rsidRPr="00BA0BD5">
        <w:rPr>
          <w:rFonts w:ascii="Calibri" w:eastAsiaTheme="majorEastAsia" w:hAnsi="Calibri" w:cs="Calibri"/>
          <w:lang w:val="ru-RU"/>
        </w:rPr>
        <w:t>Разработать платформу для размещения на ней статей научного содержания</w:t>
      </w:r>
      <w:r w:rsidR="009E52E7">
        <w:rPr>
          <w:rFonts w:ascii="Calibri" w:eastAsiaTheme="majorEastAsia" w:hAnsi="Calibri" w:cs="Calibri"/>
          <w:lang w:val="ru-RU"/>
        </w:rPr>
        <w:t xml:space="preserve"> – платформу для социальной журналистики.</w:t>
      </w:r>
      <w:r w:rsidRPr="00BA0BD5">
        <w:rPr>
          <w:rFonts w:ascii="Calibri" w:eastAsiaTheme="majorEastAsia" w:hAnsi="Calibri" w:cs="Calibri"/>
          <w:lang w:val="ru-RU"/>
        </w:rPr>
        <w:t xml:space="preserve"> </w:t>
      </w:r>
      <w:r w:rsidR="009E52E7">
        <w:rPr>
          <w:rFonts w:ascii="Calibri" w:eastAsiaTheme="majorEastAsia" w:hAnsi="Calibri" w:cs="Calibri"/>
          <w:lang w:val="ru-RU"/>
        </w:rPr>
        <w:t>Сайт поддерживает</w:t>
      </w:r>
      <w:r w:rsidR="00AD5C51">
        <w:rPr>
          <w:rFonts w:ascii="Calibri" w:eastAsiaTheme="majorEastAsia" w:hAnsi="Calibri" w:cs="Calibri"/>
          <w:lang w:val="ru-RU"/>
        </w:rPr>
        <w:t xml:space="preserve"> редактирование, просмотр</w:t>
      </w:r>
      <w:r w:rsidR="009E52E7">
        <w:rPr>
          <w:rFonts w:ascii="Calibri" w:eastAsiaTheme="majorEastAsia" w:hAnsi="Calibri" w:cs="Calibri"/>
          <w:lang w:val="ru-RU"/>
        </w:rPr>
        <w:t xml:space="preserve"> статей,</w:t>
      </w:r>
      <w:r w:rsidR="00C032F4" w:rsidRPr="00C032F4">
        <w:rPr>
          <w:rFonts w:ascii="Calibri" w:eastAsiaTheme="majorEastAsia" w:hAnsi="Calibri" w:cs="Calibri"/>
          <w:lang w:val="ru-RU"/>
        </w:rPr>
        <w:t xml:space="preserve"> </w:t>
      </w:r>
      <w:r w:rsidR="00AD5C51">
        <w:rPr>
          <w:rFonts w:ascii="Calibri" w:eastAsiaTheme="majorEastAsia" w:hAnsi="Calibri" w:cs="Calibri"/>
          <w:lang w:val="ru-RU"/>
        </w:rPr>
        <w:t>подписку на понравившихся авторо</w:t>
      </w:r>
      <w:r w:rsidR="00C032F4">
        <w:rPr>
          <w:rFonts w:ascii="Calibri" w:eastAsiaTheme="majorEastAsia" w:hAnsi="Calibri" w:cs="Calibri"/>
          <w:lang w:val="ru-RU"/>
        </w:rPr>
        <w:t>в, поиск по тематикам и других фун</w:t>
      </w:r>
      <w:r w:rsidR="009E52E7">
        <w:rPr>
          <w:rFonts w:ascii="Calibri" w:eastAsiaTheme="majorEastAsia" w:hAnsi="Calibri" w:cs="Calibri"/>
          <w:lang w:val="ru-RU"/>
        </w:rPr>
        <w:t>кци</w:t>
      </w:r>
      <w:r w:rsidR="00C032F4">
        <w:rPr>
          <w:rFonts w:ascii="Calibri" w:eastAsiaTheme="majorEastAsia" w:hAnsi="Calibri" w:cs="Calibri"/>
          <w:lang w:val="ru-RU"/>
        </w:rPr>
        <w:t>и, описанны</w:t>
      </w:r>
      <w:r w:rsidR="009E52E7">
        <w:rPr>
          <w:rFonts w:ascii="Calibri" w:eastAsiaTheme="majorEastAsia" w:hAnsi="Calibri" w:cs="Calibri"/>
          <w:lang w:val="ru-RU"/>
        </w:rPr>
        <w:t>е</w:t>
      </w:r>
      <w:r w:rsidR="00C032F4">
        <w:rPr>
          <w:rFonts w:ascii="Calibri" w:eastAsiaTheme="majorEastAsia" w:hAnsi="Calibri" w:cs="Calibri"/>
          <w:lang w:val="ru-RU"/>
        </w:rPr>
        <w:t xml:space="preserve"> подробнее ниже.</w:t>
      </w:r>
    </w:p>
    <w:p w:rsidR="00BA0BD5" w:rsidRPr="00BA0BD5" w:rsidRDefault="00BA0BD5" w:rsidP="00BA0BD5">
      <w:pPr>
        <w:pStyle w:val="Title2"/>
        <w:rPr>
          <w:rFonts w:ascii="Calibri" w:eastAsiaTheme="majorEastAsia" w:hAnsi="Calibri" w:cs="Calibri"/>
          <w:lang w:val="ru-RU"/>
        </w:rPr>
      </w:pPr>
    </w:p>
    <w:p w:rsidR="00BA0BD5" w:rsidRPr="00BA0BD5" w:rsidRDefault="00BA0BD5" w:rsidP="00BA0BD5">
      <w:pPr>
        <w:pStyle w:val="Title2"/>
        <w:jc w:val="left"/>
        <w:rPr>
          <w:rFonts w:ascii="Calibri" w:eastAsiaTheme="majorEastAsia" w:hAnsi="Calibri" w:cs="Calibri"/>
          <w:u w:val="single"/>
          <w:lang w:val="ru-RU"/>
        </w:rPr>
      </w:pPr>
      <w:r w:rsidRPr="00BA0BD5">
        <w:rPr>
          <w:rFonts w:ascii="Calibri" w:eastAsiaTheme="majorEastAsia" w:hAnsi="Calibri" w:cs="Calibri"/>
          <w:u w:val="single"/>
          <w:lang w:val="ru-RU"/>
        </w:rPr>
        <w:t xml:space="preserve">Краткая сводка возможностей: </w:t>
      </w:r>
    </w:p>
    <w:p w:rsidR="00BA0BD5" w:rsidRDefault="00BA0BD5" w:rsidP="00BA0BD5">
      <w:pPr>
        <w:pStyle w:val="Title2"/>
        <w:numPr>
          <w:ilvl w:val="0"/>
          <w:numId w:val="16"/>
        </w:numPr>
        <w:spacing w:line="276" w:lineRule="auto"/>
        <w:jc w:val="left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>Создание и редактирование статей</w:t>
      </w:r>
    </w:p>
    <w:p w:rsidR="00BA0BD5" w:rsidRDefault="00BA0BD5" w:rsidP="00BA0BD5">
      <w:pPr>
        <w:pStyle w:val="Title2"/>
        <w:numPr>
          <w:ilvl w:val="0"/>
          <w:numId w:val="16"/>
        </w:numPr>
        <w:spacing w:line="276" w:lineRule="auto"/>
        <w:jc w:val="left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>Оценивание понравившихся публикаций</w:t>
      </w:r>
    </w:p>
    <w:p w:rsidR="00BA0BD5" w:rsidRDefault="00BA0BD5" w:rsidP="00BA0BD5">
      <w:pPr>
        <w:pStyle w:val="Title2"/>
        <w:numPr>
          <w:ilvl w:val="0"/>
          <w:numId w:val="16"/>
        </w:numPr>
        <w:spacing w:line="276" w:lineRule="auto"/>
        <w:jc w:val="left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>Подписка на интересных авторов</w:t>
      </w:r>
    </w:p>
    <w:p w:rsidR="00BA0BD5" w:rsidRDefault="00BA0BD5" w:rsidP="00BA0BD5">
      <w:pPr>
        <w:pStyle w:val="Title2"/>
        <w:numPr>
          <w:ilvl w:val="0"/>
          <w:numId w:val="16"/>
        </w:numPr>
        <w:spacing w:line="276" w:lineRule="auto"/>
        <w:jc w:val="left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>Комментирование</w:t>
      </w:r>
    </w:p>
    <w:p w:rsidR="00BA0BD5" w:rsidRDefault="00BA0BD5" w:rsidP="00BA0BD5">
      <w:pPr>
        <w:pStyle w:val="Title2"/>
        <w:numPr>
          <w:ilvl w:val="0"/>
          <w:numId w:val="16"/>
        </w:numPr>
        <w:spacing w:line="276" w:lineRule="auto"/>
        <w:jc w:val="left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>Редактирование профиля</w:t>
      </w:r>
    </w:p>
    <w:p w:rsidR="00520BCD" w:rsidRDefault="00520BCD" w:rsidP="00BA0BD5">
      <w:pPr>
        <w:pStyle w:val="Title2"/>
        <w:numPr>
          <w:ilvl w:val="0"/>
          <w:numId w:val="16"/>
        </w:numPr>
        <w:spacing w:line="276" w:lineRule="auto"/>
        <w:jc w:val="left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>Оценивание статей</w:t>
      </w:r>
    </w:p>
    <w:p w:rsidR="00BA0BD5" w:rsidRDefault="00BA0BD5" w:rsidP="00BA0BD5">
      <w:pPr>
        <w:pStyle w:val="Title2"/>
        <w:spacing w:line="276" w:lineRule="auto"/>
        <w:jc w:val="left"/>
        <w:rPr>
          <w:rFonts w:ascii="Calibri" w:eastAsiaTheme="majorEastAsia" w:hAnsi="Calibri" w:cs="Calibri"/>
          <w:lang w:val="ru-RU"/>
        </w:rPr>
      </w:pPr>
    </w:p>
    <w:p w:rsidR="00BA0BD5" w:rsidRPr="00AD5C51" w:rsidRDefault="00BA0BD5" w:rsidP="00BA0BD5">
      <w:pPr>
        <w:pStyle w:val="Title2"/>
        <w:jc w:val="left"/>
        <w:rPr>
          <w:rFonts w:ascii="Calibri" w:eastAsiaTheme="majorEastAsia" w:hAnsi="Calibri" w:cs="Calibri"/>
          <w:u w:val="single"/>
          <w:lang w:val="ru-RU"/>
        </w:rPr>
      </w:pPr>
      <w:r w:rsidRPr="00AD5C51">
        <w:rPr>
          <w:rFonts w:ascii="Calibri" w:eastAsiaTheme="majorEastAsia" w:hAnsi="Calibri" w:cs="Calibri"/>
          <w:u w:val="single"/>
          <w:lang w:val="ru-RU"/>
        </w:rPr>
        <w:t>Определения, акронимы, сокращения</w:t>
      </w:r>
      <w:r w:rsidR="00AD5C51" w:rsidRPr="00AD5C51">
        <w:rPr>
          <w:rFonts w:ascii="Calibri" w:eastAsiaTheme="majorEastAsia" w:hAnsi="Calibri" w:cs="Calibri"/>
          <w:u w:val="single"/>
          <w:lang w:val="ru-RU"/>
        </w:rPr>
        <w:t>:</w:t>
      </w:r>
    </w:p>
    <w:p w:rsidR="00BA0BD5" w:rsidRDefault="00BA0BD5" w:rsidP="00F60038">
      <w:pPr>
        <w:pStyle w:val="Title2"/>
        <w:spacing w:line="276" w:lineRule="auto"/>
        <w:jc w:val="left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>В дальнейшем</w:t>
      </w:r>
      <w:r w:rsidRPr="00BA0BD5">
        <w:rPr>
          <w:rFonts w:ascii="Calibri" w:eastAsiaTheme="majorEastAsia" w:hAnsi="Calibri" w:cs="Calibri"/>
          <w:lang w:val="ru-RU"/>
        </w:rPr>
        <w:t xml:space="preserve">: </w:t>
      </w:r>
    </w:p>
    <w:p w:rsidR="00AD5C51" w:rsidRDefault="00BA0BD5" w:rsidP="009E52E7">
      <w:pPr>
        <w:pStyle w:val="Title2"/>
        <w:numPr>
          <w:ilvl w:val="0"/>
          <w:numId w:val="17"/>
        </w:numPr>
        <w:spacing w:line="276" w:lineRule="auto"/>
        <w:jc w:val="left"/>
        <w:rPr>
          <w:rFonts w:ascii="Calibri" w:eastAsiaTheme="majorEastAsia" w:hAnsi="Calibri" w:cs="Calibri"/>
          <w:lang w:val="ru-RU"/>
        </w:rPr>
      </w:pPr>
      <w:r w:rsidRPr="00AD5C51">
        <w:rPr>
          <w:rFonts w:ascii="Calibri" w:eastAsiaTheme="majorEastAsia" w:hAnsi="Calibri" w:cs="Calibri"/>
          <w:i/>
          <w:iCs/>
          <w:lang w:val="ru-RU"/>
        </w:rPr>
        <w:t>ТЗ</w:t>
      </w:r>
      <w:r>
        <w:rPr>
          <w:rFonts w:ascii="Calibri" w:eastAsiaTheme="majorEastAsia" w:hAnsi="Calibri" w:cs="Calibri"/>
          <w:lang w:val="ru-RU"/>
        </w:rPr>
        <w:t xml:space="preserve"> – техническое задание</w:t>
      </w:r>
    </w:p>
    <w:p w:rsidR="009E52E7" w:rsidRDefault="00AD5C51" w:rsidP="009E52E7">
      <w:pPr>
        <w:pStyle w:val="Title2"/>
        <w:numPr>
          <w:ilvl w:val="0"/>
          <w:numId w:val="17"/>
        </w:numPr>
        <w:spacing w:line="276" w:lineRule="auto"/>
        <w:jc w:val="left"/>
        <w:rPr>
          <w:rFonts w:ascii="Calibri" w:eastAsiaTheme="majorEastAsia" w:hAnsi="Calibri" w:cs="Calibri"/>
          <w:lang w:val="ru-RU"/>
        </w:rPr>
      </w:pPr>
      <w:r w:rsidRPr="00AD5C51">
        <w:rPr>
          <w:rFonts w:ascii="Calibri" w:eastAsiaTheme="majorEastAsia" w:hAnsi="Calibri" w:cs="Calibri"/>
          <w:i/>
          <w:iCs/>
        </w:rPr>
        <w:t>CRUD</w:t>
      </w:r>
      <w:r w:rsidRPr="00AD5C51">
        <w:rPr>
          <w:rFonts w:ascii="Calibri" w:eastAsiaTheme="majorEastAsia" w:hAnsi="Calibri" w:cs="Calibri"/>
          <w:lang w:val="ru-RU"/>
        </w:rPr>
        <w:t xml:space="preserve"> – </w:t>
      </w:r>
      <w:r w:rsidRPr="00AD5C51">
        <w:rPr>
          <w:rFonts w:ascii="Calibri" w:eastAsiaTheme="majorEastAsia" w:hAnsi="Calibri" w:cs="Calibri"/>
          <w:lang w:val="ru-RU"/>
        </w:rPr>
        <w:t xml:space="preserve"> «Создание чтение обновление удаление») сокращённое именование 4 базовых функций при работе с персистентными хранилищами данных</w:t>
      </w:r>
    </w:p>
    <w:p w:rsidR="003D20EC" w:rsidRDefault="003D20EC" w:rsidP="003D20EC">
      <w:pPr>
        <w:pStyle w:val="Title2"/>
        <w:spacing w:line="276" w:lineRule="auto"/>
        <w:jc w:val="left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 xml:space="preserve">Некоторые сокращение могут быть приведены в тексте </w:t>
      </w:r>
    </w:p>
    <w:p w:rsidR="003D20EC" w:rsidRPr="003D20EC" w:rsidRDefault="003D20EC" w:rsidP="003D20EC">
      <w:pPr>
        <w:pStyle w:val="Title2"/>
        <w:spacing w:line="276" w:lineRule="auto"/>
        <w:jc w:val="left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>(с дефиницией)</w:t>
      </w:r>
    </w:p>
    <w:p w:rsidR="009E52E7" w:rsidRDefault="009E52E7" w:rsidP="009E52E7">
      <w:pPr>
        <w:pStyle w:val="Title2"/>
        <w:spacing w:line="276" w:lineRule="auto"/>
        <w:jc w:val="left"/>
        <w:rPr>
          <w:rFonts w:ascii="Calibri" w:eastAsiaTheme="majorEastAsia" w:hAnsi="Calibri" w:cs="Calibri"/>
          <w:lang w:val="ru-RU"/>
        </w:rPr>
      </w:pPr>
    </w:p>
    <w:p w:rsidR="009E52E7" w:rsidRPr="003D20EC" w:rsidRDefault="009E52E7" w:rsidP="009E52E7">
      <w:pPr>
        <w:pStyle w:val="Title2"/>
        <w:jc w:val="left"/>
        <w:rPr>
          <w:rFonts w:ascii="Calibri" w:eastAsiaTheme="majorEastAsia" w:hAnsi="Calibri" w:cs="Calibri"/>
          <w:u w:val="single"/>
          <w:lang w:val="ru-RU"/>
        </w:rPr>
      </w:pPr>
      <w:r w:rsidRPr="009E52E7">
        <w:rPr>
          <w:rFonts w:ascii="Calibri" w:eastAsiaTheme="majorEastAsia" w:hAnsi="Calibri" w:cs="Calibri"/>
          <w:u w:val="single"/>
          <w:lang w:val="ru-RU"/>
        </w:rPr>
        <w:t>Ссылки</w:t>
      </w:r>
      <w:r w:rsidRPr="003D20EC">
        <w:rPr>
          <w:rFonts w:ascii="Calibri" w:eastAsiaTheme="majorEastAsia" w:hAnsi="Calibri" w:cs="Calibri"/>
          <w:u w:val="single"/>
          <w:lang w:val="ru-RU"/>
        </w:rPr>
        <w:t>:</w:t>
      </w:r>
    </w:p>
    <w:p w:rsidR="009E52E7" w:rsidRDefault="00CC40E1" w:rsidP="00BA0BD5">
      <w:pPr>
        <w:pStyle w:val="Title2"/>
        <w:spacing w:line="276" w:lineRule="auto"/>
        <w:jc w:val="left"/>
        <w:rPr>
          <w:rFonts w:ascii="Calibri" w:eastAsiaTheme="majorEastAsia" w:hAnsi="Calibri" w:cs="Calibri"/>
          <w:lang w:val="ru-RU"/>
        </w:rPr>
      </w:pPr>
      <w:r w:rsidRPr="00CC40E1">
        <w:rPr>
          <w:rFonts w:ascii="Calibri" w:eastAsiaTheme="majorEastAsia" w:hAnsi="Calibri" w:cs="Calibri"/>
          <w:i/>
          <w:iCs/>
          <w:lang w:val="ru-RU"/>
        </w:rPr>
        <w:t>Социальный журнализм -</w:t>
      </w:r>
      <w:r>
        <w:rPr>
          <w:rFonts w:ascii="Calibri" w:eastAsiaTheme="majorEastAsia" w:hAnsi="Calibri" w:cs="Calibri"/>
          <w:lang w:val="ru-RU"/>
        </w:rPr>
        <w:t xml:space="preserve"> </w:t>
      </w:r>
      <w:hyperlink r:id="rId9" w:history="1">
        <w:r w:rsidRPr="00934834">
          <w:rPr>
            <w:rStyle w:val="Hyperlink"/>
            <w:rFonts w:ascii="Calibri" w:eastAsiaTheme="majorEastAsia" w:hAnsi="Calibri" w:cs="Calibri"/>
          </w:rPr>
          <w:t>https</w:t>
        </w:r>
        <w:r w:rsidRPr="00934834">
          <w:rPr>
            <w:rStyle w:val="Hyperlink"/>
            <w:rFonts w:ascii="Calibri" w:eastAsiaTheme="majorEastAsia" w:hAnsi="Calibri" w:cs="Calibri"/>
            <w:lang w:val="ru-RU"/>
          </w:rPr>
          <w:t>://</w:t>
        </w:r>
        <w:r w:rsidRPr="00934834">
          <w:rPr>
            <w:rStyle w:val="Hyperlink"/>
            <w:rFonts w:ascii="Calibri" w:eastAsiaTheme="majorEastAsia" w:hAnsi="Calibri" w:cs="Calibri"/>
          </w:rPr>
          <w:t>en</w:t>
        </w:r>
        <w:r w:rsidRPr="00934834">
          <w:rPr>
            <w:rStyle w:val="Hyperlink"/>
            <w:rFonts w:ascii="Calibri" w:eastAsiaTheme="majorEastAsia" w:hAnsi="Calibri" w:cs="Calibri"/>
            <w:lang w:val="ru-RU"/>
          </w:rPr>
          <w:t>.</w:t>
        </w:r>
        <w:r w:rsidRPr="00934834">
          <w:rPr>
            <w:rStyle w:val="Hyperlink"/>
            <w:rFonts w:ascii="Calibri" w:eastAsiaTheme="majorEastAsia" w:hAnsi="Calibri" w:cs="Calibri"/>
          </w:rPr>
          <w:t>wikipedia</w:t>
        </w:r>
        <w:r w:rsidRPr="00934834">
          <w:rPr>
            <w:rStyle w:val="Hyperlink"/>
            <w:rFonts w:ascii="Calibri" w:eastAsiaTheme="majorEastAsia" w:hAnsi="Calibri" w:cs="Calibri"/>
            <w:lang w:val="ru-RU"/>
          </w:rPr>
          <w:t>.</w:t>
        </w:r>
        <w:r w:rsidRPr="00934834">
          <w:rPr>
            <w:rStyle w:val="Hyperlink"/>
            <w:rFonts w:ascii="Calibri" w:eastAsiaTheme="majorEastAsia" w:hAnsi="Calibri" w:cs="Calibri"/>
          </w:rPr>
          <w:t>org</w:t>
        </w:r>
        <w:r w:rsidRPr="00934834">
          <w:rPr>
            <w:rStyle w:val="Hyperlink"/>
            <w:rFonts w:ascii="Calibri" w:eastAsiaTheme="majorEastAsia" w:hAnsi="Calibri" w:cs="Calibri"/>
            <w:lang w:val="ru-RU"/>
          </w:rPr>
          <w:t>/</w:t>
        </w:r>
        <w:r w:rsidRPr="00934834">
          <w:rPr>
            <w:rStyle w:val="Hyperlink"/>
            <w:rFonts w:ascii="Calibri" w:eastAsiaTheme="majorEastAsia" w:hAnsi="Calibri" w:cs="Calibri"/>
          </w:rPr>
          <w:t>wiki</w:t>
        </w:r>
        <w:r w:rsidRPr="00934834">
          <w:rPr>
            <w:rStyle w:val="Hyperlink"/>
            <w:rFonts w:ascii="Calibri" w:eastAsiaTheme="majorEastAsia" w:hAnsi="Calibri" w:cs="Calibri"/>
            <w:lang w:val="ru-RU"/>
          </w:rPr>
          <w:t>/</w:t>
        </w:r>
        <w:r w:rsidRPr="00934834">
          <w:rPr>
            <w:rStyle w:val="Hyperlink"/>
            <w:rFonts w:ascii="Calibri" w:eastAsiaTheme="majorEastAsia" w:hAnsi="Calibri" w:cs="Calibri"/>
          </w:rPr>
          <w:t>Social</w:t>
        </w:r>
        <w:r w:rsidRPr="00934834">
          <w:rPr>
            <w:rStyle w:val="Hyperlink"/>
            <w:rFonts w:ascii="Calibri" w:eastAsiaTheme="majorEastAsia" w:hAnsi="Calibri" w:cs="Calibri"/>
            <w:lang w:val="ru-RU"/>
          </w:rPr>
          <w:t>_</w:t>
        </w:r>
        <w:r w:rsidRPr="00934834">
          <w:rPr>
            <w:rStyle w:val="Hyperlink"/>
            <w:rFonts w:ascii="Calibri" w:eastAsiaTheme="majorEastAsia" w:hAnsi="Calibri" w:cs="Calibri"/>
          </w:rPr>
          <w:t>journalism</w:t>
        </w:r>
      </w:hyperlink>
      <w:r w:rsidR="009E52E7" w:rsidRPr="009E52E7">
        <w:rPr>
          <w:rFonts w:ascii="Calibri" w:eastAsiaTheme="majorEastAsia" w:hAnsi="Calibri" w:cs="Calibri"/>
          <w:lang w:val="ru-RU"/>
        </w:rPr>
        <w:t xml:space="preserve"> </w:t>
      </w:r>
    </w:p>
    <w:p w:rsidR="00CC40E1" w:rsidRDefault="00CC40E1" w:rsidP="00A30899">
      <w:pPr>
        <w:ind w:firstLine="0"/>
        <w:rPr>
          <w:rFonts w:ascii="Calibri" w:eastAsiaTheme="majorEastAsia" w:hAnsi="Calibri" w:cs="Calibri"/>
          <w:lang w:val="ru-RU"/>
        </w:rPr>
      </w:pPr>
    </w:p>
    <w:p w:rsidR="00CC40E1" w:rsidRDefault="00CC40E1" w:rsidP="00CC40E1">
      <w:pPr>
        <w:ind w:firstLine="0"/>
        <w:rPr>
          <w:rFonts w:ascii="Calibri" w:hAnsi="Calibri" w:cs="Calibri"/>
          <w:u w:val="single"/>
        </w:rPr>
      </w:pPr>
      <w:r w:rsidRPr="00CC40E1">
        <w:rPr>
          <w:rFonts w:ascii="Calibri" w:hAnsi="Calibri" w:cs="Calibri"/>
          <w:u w:val="single"/>
          <w:lang w:val="ru-RU"/>
        </w:rPr>
        <w:lastRenderedPageBreak/>
        <w:t>Краткое содержание</w:t>
      </w:r>
      <w:r w:rsidRPr="00CC40E1">
        <w:rPr>
          <w:rFonts w:ascii="Calibri" w:hAnsi="Calibri" w:cs="Calibri"/>
          <w:u w:val="single"/>
        </w:rPr>
        <w:t>:</w:t>
      </w:r>
    </w:p>
    <w:p w:rsidR="00B04796" w:rsidRDefault="00B04796" w:rsidP="00B04796">
      <w:pPr>
        <w:spacing w:line="276" w:lineRule="auto"/>
        <w:ind w:firstLine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В документе речь пойдет о функционале, требованиях и вариантах использования веб приложения </w:t>
      </w:r>
      <w:r w:rsidRPr="00B04796">
        <w:rPr>
          <w:rFonts w:ascii="Calibri" w:hAnsi="Calibri" w:cs="Calibri"/>
          <w:lang w:val="ru-RU"/>
        </w:rPr>
        <w:t>“</w:t>
      </w:r>
      <w:r>
        <w:rPr>
          <w:rFonts w:ascii="Calibri" w:hAnsi="Calibri" w:cs="Calibri"/>
        </w:rPr>
        <w:t>Memium</w:t>
      </w:r>
      <w:r w:rsidRPr="00B04796">
        <w:rPr>
          <w:rFonts w:ascii="Calibri" w:hAnsi="Calibri" w:cs="Calibri"/>
          <w:lang w:val="ru-RU"/>
        </w:rPr>
        <w:t>”.</w:t>
      </w:r>
    </w:p>
    <w:p w:rsidR="00B04796" w:rsidRDefault="00B04796" w:rsidP="00B04796">
      <w:pPr>
        <w:spacing w:line="276" w:lineRule="auto"/>
        <w:ind w:firstLine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Приложение будет использовано в качестве платформы для социальной журналистики, тематикой которой будут научные статьи.</w:t>
      </w:r>
    </w:p>
    <w:p w:rsidR="00520BCD" w:rsidRDefault="00520BCD" w:rsidP="00B04796">
      <w:pPr>
        <w:spacing w:line="276" w:lineRule="auto"/>
        <w:ind w:firstLine="0"/>
        <w:rPr>
          <w:rFonts w:ascii="Calibri" w:hAnsi="Calibri" w:cs="Calibri"/>
          <w:lang w:val="ru-RU"/>
        </w:rPr>
      </w:pPr>
    </w:p>
    <w:p w:rsidR="00520BCD" w:rsidRDefault="00B04796" w:rsidP="00B04796">
      <w:pPr>
        <w:spacing w:line="276" w:lineRule="auto"/>
        <w:ind w:firstLine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Приложение должно предусматривать редактировани</w:t>
      </w:r>
      <w:r w:rsidR="00520BCD">
        <w:rPr>
          <w:rFonts w:ascii="Calibri" w:hAnsi="Calibri" w:cs="Calibri"/>
          <w:lang w:val="ru-RU"/>
        </w:rPr>
        <w:t xml:space="preserve">е, форматирование статей, проведения </w:t>
      </w:r>
      <w:r w:rsidR="00520BCD">
        <w:rPr>
          <w:rFonts w:ascii="Calibri" w:hAnsi="Calibri" w:cs="Calibri"/>
        </w:rPr>
        <w:t>CRUD</w:t>
      </w:r>
      <w:r w:rsidR="00520BCD" w:rsidRPr="00520BCD">
        <w:rPr>
          <w:rFonts w:ascii="Calibri" w:hAnsi="Calibri" w:cs="Calibri"/>
          <w:lang w:val="ru-RU"/>
        </w:rPr>
        <w:t xml:space="preserve"> </w:t>
      </w:r>
      <w:r w:rsidR="00520BCD">
        <w:rPr>
          <w:rFonts w:ascii="Calibri" w:hAnsi="Calibri" w:cs="Calibri"/>
          <w:lang w:val="ru-RU"/>
        </w:rPr>
        <w:t>операций доступных пользователям.</w:t>
      </w:r>
    </w:p>
    <w:p w:rsidR="00520BCD" w:rsidRDefault="00520BCD" w:rsidP="00B04796">
      <w:pPr>
        <w:spacing w:line="276" w:lineRule="auto"/>
        <w:ind w:firstLine="0"/>
        <w:rPr>
          <w:rFonts w:ascii="Calibri" w:hAnsi="Calibri" w:cs="Calibri"/>
          <w:lang w:val="ru-RU"/>
        </w:rPr>
      </w:pPr>
    </w:p>
    <w:p w:rsidR="006169F0" w:rsidRDefault="00520BCD" w:rsidP="00B04796">
      <w:pPr>
        <w:spacing w:line="276" w:lineRule="auto"/>
        <w:ind w:firstLine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Для этих и других требований будут сформулированы соответствующие функциональные и нефункциональные требования.</w:t>
      </w:r>
    </w:p>
    <w:p w:rsidR="006169F0" w:rsidRDefault="00A30899" w:rsidP="00A30899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br w:type="page"/>
      </w:r>
    </w:p>
    <w:p w:rsidR="00520BCD" w:rsidRPr="006169F0" w:rsidRDefault="006169F0" w:rsidP="006169F0">
      <w:pPr>
        <w:pStyle w:val="Heading1"/>
        <w:rPr>
          <w:rFonts w:ascii="Calibri" w:hAnsi="Calibri" w:cs="Calibri"/>
          <w:sz w:val="36"/>
          <w:szCs w:val="36"/>
          <w:lang w:val="ru-RU"/>
        </w:rPr>
      </w:pPr>
      <w:r w:rsidRPr="006169F0">
        <w:rPr>
          <w:rFonts w:ascii="Calibri" w:hAnsi="Calibri" w:cs="Calibri"/>
          <w:sz w:val="36"/>
          <w:szCs w:val="36"/>
          <w:lang w:val="ru-RU"/>
        </w:rPr>
        <w:lastRenderedPageBreak/>
        <w:t>Обзор системы</w:t>
      </w:r>
    </w:p>
    <w:p w:rsidR="006169F0" w:rsidRPr="006169F0" w:rsidRDefault="006169F0" w:rsidP="006169F0">
      <w:pPr>
        <w:rPr>
          <w:rFonts w:ascii="Calibri" w:hAnsi="Calibri" w:cs="Calibri"/>
          <w:lang w:val="ru-RU"/>
        </w:rPr>
      </w:pPr>
    </w:p>
    <w:p w:rsidR="00CC40E1" w:rsidRDefault="006169F0" w:rsidP="00F60038">
      <w:pPr>
        <w:ind w:firstLine="0"/>
        <w:rPr>
          <w:rFonts w:ascii="Calibri" w:hAnsi="Calibri" w:cs="Calibri"/>
          <w:u w:val="single"/>
        </w:rPr>
      </w:pPr>
      <w:r w:rsidRPr="006169F0">
        <w:rPr>
          <w:rFonts w:ascii="Calibri" w:hAnsi="Calibri" w:cs="Calibri"/>
          <w:u w:val="single"/>
          <w:lang w:val="ru-RU"/>
        </w:rPr>
        <w:t>Обзор вариантов использования</w:t>
      </w:r>
      <w:r>
        <w:rPr>
          <w:rFonts w:ascii="Calibri" w:hAnsi="Calibri" w:cs="Calibri"/>
          <w:u w:val="single"/>
        </w:rPr>
        <w:t>:</w:t>
      </w:r>
    </w:p>
    <w:p w:rsidR="006169F0" w:rsidRDefault="006169F0" w:rsidP="006169F0">
      <w:pPr>
        <w:spacing w:line="276" w:lineRule="auto"/>
        <w:ind w:firstLine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Пользователи приложения получат возможность создавать и предавать публике для оценки свои научные статьи, опыт, достижения и размышления.</w:t>
      </w:r>
    </w:p>
    <w:p w:rsidR="006169F0" w:rsidRDefault="006169F0" w:rsidP="006169F0">
      <w:pPr>
        <w:spacing w:line="276" w:lineRule="auto"/>
        <w:ind w:firstLine="0"/>
        <w:rPr>
          <w:rFonts w:ascii="Calibri" w:hAnsi="Calibri" w:cs="Calibri"/>
          <w:lang w:val="ru-RU"/>
        </w:rPr>
      </w:pPr>
    </w:p>
    <w:p w:rsidR="00A30899" w:rsidRDefault="00A30899" w:rsidP="006169F0">
      <w:pPr>
        <w:spacing w:line="276" w:lineRule="auto"/>
        <w:ind w:firstLine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Это основные варианты использования платформы.</w:t>
      </w:r>
    </w:p>
    <w:p w:rsidR="00F354A9" w:rsidRDefault="00F354A9" w:rsidP="00F354A9">
      <w:pPr>
        <w:ind w:firstLine="0"/>
        <w:rPr>
          <w:rFonts w:ascii="Calibri" w:hAnsi="Calibri" w:cs="Calibri"/>
          <w:lang w:val="ru-RU"/>
        </w:rPr>
      </w:pPr>
    </w:p>
    <w:p w:rsidR="00F354A9" w:rsidRDefault="00F354A9" w:rsidP="00F354A9">
      <w:pPr>
        <w:ind w:firstLine="0"/>
        <w:rPr>
          <w:rFonts w:ascii="Calibri" w:hAnsi="Calibri" w:cs="Calibri"/>
          <w:sz w:val="36"/>
          <w:szCs w:val="36"/>
          <w:lang w:val="ru-RU"/>
        </w:rPr>
      </w:pPr>
      <w:r w:rsidRPr="00F354A9">
        <w:rPr>
          <w:rFonts w:ascii="Calibri" w:hAnsi="Calibri" w:cs="Calibri"/>
          <w:u w:val="single"/>
          <w:lang w:val="ru-RU"/>
        </w:rPr>
        <w:t>Предположения и зависимости</w:t>
      </w:r>
      <w:r w:rsidRPr="00F354A9">
        <w:rPr>
          <w:rFonts w:ascii="Calibri" w:hAnsi="Calibri" w:cs="Calibri"/>
          <w:u w:val="single"/>
        </w:rPr>
        <w:t>:</w:t>
      </w:r>
    </w:p>
    <w:p w:rsidR="00F354A9" w:rsidRPr="00F354A9" w:rsidRDefault="00F354A9" w:rsidP="00F354A9">
      <w:pPr>
        <w:ind w:firstLine="0"/>
        <w:rPr>
          <w:rFonts w:ascii="Calibri" w:hAnsi="Calibri" w:cs="Calibri"/>
          <w:sz w:val="36"/>
          <w:szCs w:val="36"/>
          <w:lang w:val="ru-RU"/>
        </w:rPr>
      </w:pPr>
      <w:r>
        <w:rPr>
          <w:rFonts w:ascii="Calibri" w:hAnsi="Calibri" w:cs="Calibri"/>
          <w:lang w:val="ru-RU"/>
        </w:rPr>
        <w:t>---</w:t>
      </w:r>
      <w:r w:rsidRPr="00F354A9">
        <w:rPr>
          <w:rFonts w:ascii="Calibri" w:hAnsi="Calibri" w:cs="Calibri"/>
          <w:sz w:val="36"/>
          <w:szCs w:val="36"/>
          <w:lang w:val="ru-RU"/>
        </w:rPr>
        <w:br w:type="page"/>
      </w:r>
    </w:p>
    <w:p w:rsidR="00A30899" w:rsidRPr="00A30899" w:rsidRDefault="00A30899" w:rsidP="00A30899">
      <w:pPr>
        <w:ind w:firstLine="0"/>
        <w:jc w:val="center"/>
        <w:rPr>
          <w:rFonts w:ascii="Calibri" w:hAnsi="Calibri" w:cs="Calibri"/>
          <w:sz w:val="36"/>
          <w:szCs w:val="36"/>
          <w:lang w:val="ru-RU"/>
        </w:rPr>
      </w:pPr>
      <w:r w:rsidRPr="00A30899">
        <w:rPr>
          <w:rFonts w:ascii="Calibri" w:hAnsi="Calibri" w:cs="Calibri"/>
          <w:sz w:val="36"/>
          <w:szCs w:val="36"/>
          <w:lang w:val="ru-RU"/>
        </w:rPr>
        <w:lastRenderedPageBreak/>
        <w:t>Детальные требования</w:t>
      </w:r>
    </w:p>
    <w:p w:rsidR="00CC40E1" w:rsidRPr="00F354A9" w:rsidRDefault="00702718" w:rsidP="00B04796">
      <w:pPr>
        <w:ind w:firstLine="0"/>
        <w:rPr>
          <w:rFonts w:ascii="Calibri" w:eastAsiaTheme="majorEastAsia" w:hAnsi="Calibri" w:cs="Calibri"/>
          <w:u w:val="single"/>
          <w:lang w:val="ru-RU"/>
        </w:rPr>
      </w:pPr>
      <w:r>
        <w:rPr>
          <w:rFonts w:ascii="Calibri" w:eastAsiaTheme="majorEastAsia" w:hAnsi="Calibri" w:cs="Calibri"/>
          <w:u w:val="single"/>
          <w:lang w:val="ru-RU"/>
        </w:rPr>
        <w:t>Описание</w:t>
      </w:r>
      <w:r w:rsidR="00F354A9" w:rsidRPr="00F354A9">
        <w:rPr>
          <w:rFonts w:ascii="Calibri" w:eastAsiaTheme="majorEastAsia" w:hAnsi="Calibri" w:cs="Calibri"/>
          <w:u w:val="single"/>
          <w:lang w:val="ru-RU"/>
        </w:rPr>
        <w:t xml:space="preserve"> вариантов использования:</w:t>
      </w:r>
    </w:p>
    <w:p w:rsidR="00F354A9" w:rsidRDefault="00F354A9" w:rsidP="00F354A9">
      <w:pPr>
        <w:spacing w:line="276" w:lineRule="auto"/>
        <w:ind w:firstLine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Данное веб приложение может быть использовано научными сотрудниками в качестве места для публикации – приложение можно считать местом для научных дискуссий.</w:t>
      </w:r>
    </w:p>
    <w:p w:rsidR="00F354A9" w:rsidRDefault="00F354A9" w:rsidP="00F354A9">
      <w:pPr>
        <w:spacing w:line="276" w:lineRule="auto"/>
        <w:ind w:firstLine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Обычные пользователи, заинтересованные в определенной тематике, получат возможность узнавать что-то новое, комментировать – это позволит использовать приложение как источник знаний или полезной информации. </w:t>
      </w:r>
    </w:p>
    <w:p w:rsidR="00F354A9" w:rsidRDefault="00F354A9" w:rsidP="00F354A9">
      <w:pPr>
        <w:spacing w:line="276" w:lineRule="auto"/>
        <w:ind w:firstLine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Лица имеющие блоги на других сервисах, могут рассматривать платформу </w:t>
      </w:r>
      <w:r w:rsidRPr="00A30899">
        <w:rPr>
          <w:rFonts w:ascii="Calibri" w:hAnsi="Calibri" w:cs="Calibri"/>
          <w:lang w:val="ru-RU"/>
        </w:rPr>
        <w:t>“</w:t>
      </w:r>
      <w:r>
        <w:rPr>
          <w:rFonts w:ascii="Calibri" w:hAnsi="Calibri" w:cs="Calibri"/>
        </w:rPr>
        <w:t>Memium</w:t>
      </w:r>
      <w:r w:rsidRPr="00A30899">
        <w:rPr>
          <w:rFonts w:ascii="Calibri" w:hAnsi="Calibri" w:cs="Calibri"/>
          <w:lang w:val="ru-RU"/>
        </w:rPr>
        <w:t xml:space="preserve">” </w:t>
      </w:r>
      <w:r>
        <w:rPr>
          <w:rFonts w:ascii="Calibri" w:hAnsi="Calibri" w:cs="Calibri"/>
          <w:lang w:val="ru-RU"/>
        </w:rPr>
        <w:t>как один из вариантов распространения своих статей.</w:t>
      </w:r>
    </w:p>
    <w:p w:rsidR="00F354A9" w:rsidRDefault="00F354A9" w:rsidP="00F354A9">
      <w:pPr>
        <w:spacing w:line="276" w:lineRule="auto"/>
        <w:ind w:firstLine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Платформа так же может быть использована как место для разрешения проблем (использование статей как гайдлайнов).</w:t>
      </w:r>
    </w:p>
    <w:p w:rsidR="00F354A9" w:rsidRDefault="00F354A9" w:rsidP="00F354A9">
      <w:pPr>
        <w:spacing w:line="276" w:lineRule="auto"/>
        <w:ind w:firstLine="0"/>
        <w:rPr>
          <w:rFonts w:ascii="Calibri" w:hAnsi="Calibri" w:cs="Calibri"/>
          <w:lang w:val="ru-RU"/>
        </w:rPr>
      </w:pPr>
    </w:p>
    <w:p w:rsidR="00F354A9" w:rsidRDefault="00F354A9" w:rsidP="00F354A9">
      <w:pPr>
        <w:spacing w:line="276" w:lineRule="auto"/>
        <w:ind w:firstLine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Платформа приветствует статьи-размышления, образование научных дискуссий, поиск и оказание помощи по техническим проблемам, публикации научных работ и использование в целях саморазвития. </w:t>
      </w:r>
    </w:p>
    <w:p w:rsidR="00F354A9" w:rsidRDefault="00F354A9" w:rsidP="00F354A9">
      <w:pPr>
        <w:spacing w:line="276" w:lineRule="auto"/>
        <w:ind w:firstLine="0"/>
        <w:rPr>
          <w:rFonts w:ascii="Calibri" w:hAnsi="Calibri" w:cs="Calibri"/>
          <w:lang w:val="ru-RU"/>
        </w:rPr>
      </w:pPr>
    </w:p>
    <w:p w:rsidR="00F354A9" w:rsidRDefault="00F354A9" w:rsidP="00F354A9">
      <w:pPr>
        <w:ind w:firstLine="0"/>
        <w:rPr>
          <w:rFonts w:ascii="Calibri" w:hAnsi="Calibri" w:cs="Calibri"/>
          <w:u w:val="single"/>
          <w:lang w:val="ru-RU"/>
        </w:rPr>
      </w:pPr>
    </w:p>
    <w:p w:rsidR="000149A8" w:rsidRDefault="00F354A9" w:rsidP="000149A8">
      <w:pPr>
        <w:ind w:firstLine="0"/>
        <w:rPr>
          <w:rFonts w:ascii="Calibri" w:hAnsi="Calibri" w:cs="Calibri"/>
          <w:u w:val="single"/>
        </w:rPr>
      </w:pPr>
      <w:r w:rsidRPr="00F354A9">
        <w:rPr>
          <w:rFonts w:ascii="Calibri" w:hAnsi="Calibri" w:cs="Calibri"/>
          <w:u w:val="single"/>
          <w:lang w:val="ru-RU"/>
        </w:rPr>
        <w:t>Функциональные тр</w:t>
      </w:r>
      <w:r w:rsidR="000149A8">
        <w:rPr>
          <w:rFonts w:ascii="Calibri" w:hAnsi="Calibri" w:cs="Calibri"/>
          <w:u w:val="single"/>
          <w:lang w:val="ru-RU"/>
        </w:rPr>
        <w:t>е</w:t>
      </w:r>
      <w:r w:rsidRPr="00F354A9">
        <w:rPr>
          <w:rFonts w:ascii="Calibri" w:hAnsi="Calibri" w:cs="Calibri"/>
          <w:u w:val="single"/>
          <w:lang w:val="ru-RU"/>
        </w:rPr>
        <w:t>бования</w:t>
      </w:r>
      <w:r w:rsidRPr="00F354A9">
        <w:rPr>
          <w:rFonts w:ascii="Calibri" w:hAnsi="Calibri" w:cs="Calibri"/>
          <w:u w:val="single"/>
        </w:rPr>
        <w:t>:</w:t>
      </w:r>
    </w:p>
    <w:p w:rsidR="006D3D0B" w:rsidRDefault="006D3D0B" w:rsidP="006D3D0B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  <w:lang w:val="ru-RU"/>
        </w:rPr>
      </w:pPr>
      <w:r w:rsidRPr="006D3D0B">
        <w:rPr>
          <w:rFonts w:ascii="Calibri" w:hAnsi="Calibri" w:cs="Calibri"/>
          <w:lang w:val="ru-RU"/>
        </w:rPr>
        <w:t>При переходе на</w:t>
      </w:r>
      <w:r>
        <w:rPr>
          <w:rFonts w:ascii="Calibri" w:hAnsi="Calibri" w:cs="Calibri"/>
          <w:lang w:val="ru-RU"/>
        </w:rPr>
        <w:t xml:space="preserve"> сайт, пользователю должна быть предложена специализированная под него (с учетом черного списка) выборка популярных статей и пользователей (авторов).  Выше этой выборки должен находиться поиск по статьям или авторам, а также выбор категории.</w:t>
      </w:r>
    </w:p>
    <w:p w:rsidR="006D3D0B" w:rsidRDefault="006D3D0B" w:rsidP="006D3D0B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Пользователь имеет возможность добавить автора в черный список, скрыв его из ленты </w:t>
      </w:r>
      <w:r w:rsidR="00186204">
        <w:rPr>
          <w:rFonts w:ascii="Calibri" w:hAnsi="Calibri" w:cs="Calibri"/>
          <w:lang w:val="ru-RU"/>
        </w:rPr>
        <w:t xml:space="preserve">на главной странице сайта. </w:t>
      </w:r>
    </w:p>
    <w:p w:rsidR="00186204" w:rsidRDefault="00186204" w:rsidP="006D3D0B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Пользователь имеет возможность прокомментировать или поставить «лайк» понравившейся ему статье, а также подписаться на автора.</w:t>
      </w:r>
    </w:p>
    <w:p w:rsidR="00186204" w:rsidRDefault="00186204" w:rsidP="006D3D0B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lastRenderedPageBreak/>
        <w:t>Пользователь имеет возможность отписаться, убрать «лайк» или удалить свой комментарий.</w:t>
      </w:r>
    </w:p>
    <w:p w:rsidR="000149A8" w:rsidRDefault="006D3D0B" w:rsidP="00186204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Пользователь имеет возможность перейти в свой профиль и просматривать / редактировать свои подписки, черный список и понравившееся ему статьи.</w:t>
      </w:r>
    </w:p>
    <w:p w:rsidR="00186204" w:rsidRDefault="00186204" w:rsidP="00186204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Пользователь имеет возможность настроить свой профиль, изменив имя, пол, аватар, дату рождения, пароль и </w:t>
      </w:r>
      <w:r>
        <w:rPr>
          <w:rFonts w:ascii="Calibri" w:hAnsi="Calibri" w:cs="Calibri"/>
        </w:rPr>
        <w:t>email</w:t>
      </w:r>
      <w:r w:rsidRPr="00186204">
        <w:rPr>
          <w:rFonts w:ascii="Calibri" w:hAnsi="Calibri" w:cs="Calibri"/>
          <w:lang w:val="ru-RU"/>
        </w:rPr>
        <w:t>.</w:t>
      </w:r>
    </w:p>
    <w:p w:rsidR="00186204" w:rsidRDefault="00186204" w:rsidP="00186204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Пользователь имеет возможность создать свою статью, или удалить существующую.</w:t>
      </w:r>
    </w:p>
    <w:p w:rsidR="00186204" w:rsidRPr="00186204" w:rsidRDefault="00186204" w:rsidP="00186204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Пользователь должен пользоваться удобным встроенным редактором при создании статьи.</w:t>
      </w:r>
    </w:p>
    <w:p w:rsidR="00186204" w:rsidRDefault="00186204" w:rsidP="000149A8">
      <w:pPr>
        <w:ind w:firstLine="0"/>
        <w:rPr>
          <w:rFonts w:ascii="Calibri" w:eastAsiaTheme="majorEastAsia" w:hAnsi="Calibri" w:cs="Calibri"/>
          <w:u w:val="single"/>
          <w:lang w:val="ru-RU"/>
        </w:rPr>
      </w:pPr>
    </w:p>
    <w:p w:rsidR="000149A8" w:rsidRDefault="000149A8" w:rsidP="000149A8">
      <w:pPr>
        <w:ind w:firstLine="0"/>
        <w:rPr>
          <w:rFonts w:ascii="Calibri" w:eastAsiaTheme="majorEastAsia" w:hAnsi="Calibri" w:cs="Calibri"/>
          <w:u w:val="single"/>
          <w:lang w:val="ru-RU"/>
        </w:rPr>
      </w:pPr>
      <w:r>
        <w:rPr>
          <w:rFonts w:ascii="Calibri" w:eastAsiaTheme="majorEastAsia" w:hAnsi="Calibri" w:cs="Calibri"/>
          <w:u w:val="single"/>
          <w:lang w:val="ru-RU"/>
        </w:rPr>
        <w:t>Нефункциональные требования</w:t>
      </w:r>
      <w:r w:rsidRPr="000149A8">
        <w:rPr>
          <w:rFonts w:ascii="Calibri" w:eastAsiaTheme="majorEastAsia" w:hAnsi="Calibri" w:cs="Calibri"/>
          <w:u w:val="single"/>
          <w:lang w:val="ru-RU"/>
        </w:rPr>
        <w:t>:</w:t>
      </w:r>
    </w:p>
    <w:p w:rsidR="00702718" w:rsidRPr="00186204" w:rsidRDefault="000149A8" w:rsidP="00186204">
      <w:pPr>
        <w:pStyle w:val="ListParagraph"/>
        <w:numPr>
          <w:ilvl w:val="0"/>
          <w:numId w:val="18"/>
        </w:numPr>
        <w:spacing w:line="276" w:lineRule="auto"/>
        <w:ind w:left="360"/>
        <w:rPr>
          <w:rFonts w:ascii="Calibri" w:eastAsiaTheme="majorEastAsia" w:hAnsi="Calibri" w:cs="Calibri"/>
          <w:lang w:val="ru-RU"/>
        </w:rPr>
      </w:pPr>
      <w:r w:rsidRPr="00702718">
        <w:rPr>
          <w:rFonts w:ascii="Calibri" w:eastAsiaTheme="majorEastAsia" w:hAnsi="Calibri" w:cs="Calibri"/>
          <w:lang w:val="ru-RU"/>
        </w:rPr>
        <w:t>Приложение должно быть легко в сопровождении – необходим грамотно написанный код, должна присутствовать документация, вс</w:t>
      </w:r>
      <w:r w:rsidR="006D3D0B">
        <w:rPr>
          <w:rFonts w:ascii="Calibri" w:eastAsiaTheme="majorEastAsia" w:hAnsi="Calibri" w:cs="Calibri"/>
          <w:lang w:val="ru-RU"/>
        </w:rPr>
        <w:t>я</w:t>
      </w:r>
      <w:r w:rsidRPr="00702718">
        <w:rPr>
          <w:rFonts w:ascii="Calibri" w:eastAsiaTheme="majorEastAsia" w:hAnsi="Calibri" w:cs="Calibri"/>
          <w:lang w:val="ru-RU"/>
        </w:rPr>
        <w:t xml:space="preserve"> бизнес логика должна быть прозрачной. Использоваться должны современные и поддерживаемые в будущем инструменты.</w:t>
      </w:r>
    </w:p>
    <w:p w:rsidR="009715F3" w:rsidRPr="00186204" w:rsidRDefault="000149A8" w:rsidP="00186204">
      <w:pPr>
        <w:pStyle w:val="ListParagraph"/>
        <w:numPr>
          <w:ilvl w:val="0"/>
          <w:numId w:val="18"/>
        </w:numPr>
        <w:spacing w:line="276" w:lineRule="auto"/>
        <w:ind w:left="360"/>
        <w:rPr>
          <w:rFonts w:ascii="Calibri" w:eastAsiaTheme="majorEastAsia" w:hAnsi="Calibri" w:cs="Calibri"/>
          <w:lang w:val="ru-RU"/>
        </w:rPr>
      </w:pPr>
      <w:r w:rsidRPr="00702718">
        <w:rPr>
          <w:rFonts w:ascii="Calibri" w:eastAsiaTheme="majorEastAsia" w:hAnsi="Calibri" w:cs="Calibri"/>
          <w:lang w:val="ru-RU"/>
        </w:rPr>
        <w:t>Приложение должно быть отказоустойчиво – все возможные ошибки должны обрабатываться, пользователь не должен замечать проблем на стороне сервера. Необходима соответствующая архитектура и реализация.</w:t>
      </w:r>
    </w:p>
    <w:p w:rsidR="009715F3" w:rsidRPr="00186204" w:rsidRDefault="009715F3" w:rsidP="00186204">
      <w:pPr>
        <w:pStyle w:val="ListParagraph"/>
        <w:numPr>
          <w:ilvl w:val="0"/>
          <w:numId w:val="18"/>
        </w:numPr>
        <w:spacing w:line="276" w:lineRule="auto"/>
        <w:ind w:left="360"/>
        <w:rPr>
          <w:rFonts w:ascii="Calibri" w:eastAsiaTheme="majorEastAsia" w:hAnsi="Calibri" w:cs="Calibri"/>
          <w:lang w:val="ru-RU"/>
        </w:rPr>
      </w:pPr>
      <w:r w:rsidRPr="00702718">
        <w:rPr>
          <w:rFonts w:ascii="Calibri" w:eastAsiaTheme="majorEastAsia" w:hAnsi="Calibri" w:cs="Calibri"/>
          <w:lang w:val="ru-RU"/>
        </w:rPr>
        <w:t>Приложение должно иметь удобный интерфейс.</w:t>
      </w:r>
    </w:p>
    <w:p w:rsidR="009715F3" w:rsidRPr="00186204" w:rsidRDefault="009715F3" w:rsidP="00186204">
      <w:pPr>
        <w:pStyle w:val="ListParagraph"/>
        <w:numPr>
          <w:ilvl w:val="0"/>
          <w:numId w:val="18"/>
        </w:numPr>
        <w:spacing w:line="276" w:lineRule="auto"/>
        <w:ind w:left="360"/>
        <w:rPr>
          <w:rFonts w:ascii="Calibri" w:eastAsiaTheme="majorEastAsia" w:hAnsi="Calibri" w:cs="Calibri"/>
          <w:lang w:val="ru-RU"/>
        </w:rPr>
      </w:pPr>
      <w:r w:rsidRPr="00702718">
        <w:rPr>
          <w:rFonts w:ascii="Calibri" w:eastAsiaTheme="majorEastAsia" w:hAnsi="Calibri" w:cs="Calibri"/>
          <w:lang w:val="ru-RU"/>
        </w:rPr>
        <w:t>В приложении пользователь не должен иметь необходимость обновить страницу для отображения внесенных им изменений.</w:t>
      </w:r>
    </w:p>
    <w:p w:rsidR="00107185" w:rsidRDefault="009715F3" w:rsidP="00107185">
      <w:pPr>
        <w:pStyle w:val="ListParagraph"/>
        <w:numPr>
          <w:ilvl w:val="0"/>
          <w:numId w:val="18"/>
        </w:numPr>
        <w:spacing w:line="276" w:lineRule="auto"/>
        <w:ind w:left="360"/>
        <w:rPr>
          <w:rFonts w:ascii="Calibri" w:eastAsiaTheme="majorEastAsia" w:hAnsi="Calibri" w:cs="Calibri"/>
          <w:lang w:val="ru-RU"/>
        </w:rPr>
      </w:pPr>
      <w:r w:rsidRPr="00702718">
        <w:rPr>
          <w:rFonts w:ascii="Calibri" w:eastAsiaTheme="majorEastAsia" w:hAnsi="Calibri" w:cs="Calibri"/>
          <w:lang w:val="ru-RU"/>
        </w:rPr>
        <w:t xml:space="preserve">Приложение будет иметь </w:t>
      </w:r>
      <w:r w:rsidR="006D3D0B">
        <w:rPr>
          <w:rFonts w:ascii="Calibri" w:eastAsiaTheme="majorEastAsia" w:hAnsi="Calibri" w:cs="Calibri"/>
          <w:lang w:val="ru-RU"/>
        </w:rPr>
        <w:t>локализацию</w:t>
      </w:r>
      <w:r w:rsidRPr="00702718">
        <w:rPr>
          <w:rFonts w:ascii="Calibri" w:eastAsiaTheme="majorEastAsia" w:hAnsi="Calibri" w:cs="Calibri"/>
          <w:lang w:val="ru-RU"/>
        </w:rPr>
        <w:t xml:space="preserve"> на Русском языке.</w:t>
      </w:r>
    </w:p>
    <w:p w:rsidR="009715F3" w:rsidRPr="00107185" w:rsidRDefault="00107185" w:rsidP="00107185">
      <w:pPr>
        <w:pStyle w:val="ListParagraph"/>
        <w:numPr>
          <w:ilvl w:val="0"/>
          <w:numId w:val="18"/>
        </w:numPr>
        <w:spacing w:line="276" w:lineRule="auto"/>
        <w:ind w:left="360"/>
        <w:rPr>
          <w:rFonts w:ascii="Calibri" w:eastAsiaTheme="majorEastAsia" w:hAnsi="Calibri" w:cs="Calibri"/>
          <w:lang w:val="ru-RU"/>
        </w:rPr>
      </w:pPr>
      <w:r w:rsidRPr="00107185">
        <w:rPr>
          <w:rFonts w:ascii="Calibri" w:eastAsiaTheme="majorEastAsia" w:hAnsi="Calibri" w:cs="Calibri"/>
          <w:lang w:val="ru-RU"/>
        </w:rPr>
        <w:t>Интерфейс должен быть интуитивным – минимум размышлений для совершения действий. Для этого необходимо выбрать правильные инструменты для разработки. Например:</w:t>
      </w:r>
    </w:p>
    <w:p w:rsidR="00186204" w:rsidRDefault="00107185" w:rsidP="00107185">
      <w:pPr>
        <w:pStyle w:val="ListParagraph"/>
        <w:numPr>
          <w:ilvl w:val="0"/>
          <w:numId w:val="21"/>
        </w:numPr>
        <w:spacing w:line="276" w:lineRule="auto"/>
        <w:rPr>
          <w:rFonts w:ascii="Calibri" w:eastAsiaTheme="majorEastAsia" w:hAnsi="Calibri" w:cs="Calibri"/>
          <w:lang w:val="ru-RU"/>
        </w:rPr>
      </w:pPr>
      <w:r w:rsidRPr="00107185">
        <w:rPr>
          <w:rFonts w:ascii="Calibri" w:eastAsiaTheme="majorEastAsia" w:hAnsi="Calibri" w:cs="Calibri"/>
          <w:lang w:val="ru-RU"/>
        </w:rPr>
        <w:t xml:space="preserve">редактор статьи должен быть как </w:t>
      </w:r>
      <w:r w:rsidR="00822910">
        <w:rPr>
          <w:rFonts w:ascii="Calibri" w:eastAsiaTheme="majorEastAsia" w:hAnsi="Calibri" w:cs="Calibri"/>
          <w:lang w:val="ru-RU"/>
        </w:rPr>
        <w:t>простым</w:t>
      </w:r>
      <w:r w:rsidRPr="00107185">
        <w:rPr>
          <w:rFonts w:ascii="Calibri" w:eastAsiaTheme="majorEastAsia" w:hAnsi="Calibri" w:cs="Calibri"/>
          <w:lang w:val="ru-RU"/>
        </w:rPr>
        <w:t>, но в то же время эффективны</w:t>
      </w:r>
      <w:r w:rsidR="00822910">
        <w:rPr>
          <w:rFonts w:ascii="Calibri" w:eastAsiaTheme="majorEastAsia" w:hAnsi="Calibri" w:cs="Calibri"/>
          <w:lang w:val="ru-RU"/>
        </w:rPr>
        <w:t>м</w:t>
      </w:r>
      <w:r w:rsidRPr="00107185">
        <w:rPr>
          <w:rFonts w:ascii="Calibri" w:eastAsiaTheme="majorEastAsia" w:hAnsi="Calibri" w:cs="Calibri"/>
          <w:lang w:val="ru-RU"/>
        </w:rPr>
        <w:t>.</w:t>
      </w:r>
      <w:bookmarkStart w:id="0" w:name="_GoBack"/>
      <w:bookmarkEnd w:id="0"/>
    </w:p>
    <w:p w:rsidR="00107185" w:rsidRDefault="00107185" w:rsidP="00107185">
      <w:pPr>
        <w:pStyle w:val="ListParagraph"/>
        <w:numPr>
          <w:ilvl w:val="0"/>
          <w:numId w:val="21"/>
        </w:numPr>
        <w:spacing w:line="276" w:lineRule="auto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>Иконки навигации небольших размеров.</w:t>
      </w:r>
    </w:p>
    <w:p w:rsidR="00107185" w:rsidRDefault="00107185" w:rsidP="00107185">
      <w:pPr>
        <w:pStyle w:val="ListParagraph"/>
        <w:numPr>
          <w:ilvl w:val="0"/>
          <w:numId w:val="21"/>
        </w:numPr>
        <w:spacing w:line="276" w:lineRule="auto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>И так далее</w:t>
      </w:r>
    </w:p>
    <w:p w:rsidR="00107185" w:rsidRDefault="00107185" w:rsidP="00107185">
      <w:pPr>
        <w:spacing w:line="276" w:lineRule="auto"/>
        <w:ind w:left="360" w:firstLine="0"/>
        <w:rPr>
          <w:rFonts w:ascii="Calibri" w:eastAsiaTheme="majorEastAsia" w:hAnsi="Calibri" w:cs="Calibri"/>
          <w:lang w:val="ru-RU"/>
        </w:rPr>
      </w:pPr>
    </w:p>
    <w:p w:rsidR="00107185" w:rsidRDefault="00107185" w:rsidP="00107185">
      <w:pPr>
        <w:spacing w:line="276" w:lineRule="auto"/>
        <w:ind w:left="360" w:firstLine="0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>Фокус должен быть на том, чтобы оставить приложение простым и понятным, а не многофункциональным.</w:t>
      </w:r>
    </w:p>
    <w:p w:rsidR="00107185" w:rsidRDefault="00107185" w:rsidP="00107185">
      <w:pPr>
        <w:ind w:firstLine="0"/>
        <w:rPr>
          <w:rFonts w:ascii="Calibri" w:eastAsiaTheme="majorEastAsia" w:hAnsi="Calibri" w:cs="Calibri"/>
          <w:lang w:val="ru-RU"/>
        </w:rPr>
      </w:pPr>
    </w:p>
    <w:p w:rsidR="00107185" w:rsidRPr="00107185" w:rsidRDefault="00107185" w:rsidP="00107185">
      <w:pPr>
        <w:ind w:firstLine="0"/>
        <w:rPr>
          <w:rFonts w:ascii="Calibri" w:eastAsiaTheme="majorEastAsia" w:hAnsi="Calibri" w:cs="Calibri"/>
          <w:u w:val="single"/>
        </w:rPr>
      </w:pPr>
      <w:r w:rsidRPr="00107185">
        <w:rPr>
          <w:rFonts w:ascii="Calibri" w:eastAsiaTheme="majorEastAsia" w:hAnsi="Calibri" w:cs="Calibri"/>
          <w:u w:val="single"/>
          <w:lang w:val="ru-RU"/>
        </w:rPr>
        <w:t>Дополнительные требования</w:t>
      </w:r>
      <w:r w:rsidRPr="00107185">
        <w:rPr>
          <w:rFonts w:ascii="Calibri" w:eastAsiaTheme="majorEastAsia" w:hAnsi="Calibri" w:cs="Calibri"/>
          <w:u w:val="single"/>
        </w:rPr>
        <w:t>:</w:t>
      </w:r>
    </w:p>
    <w:p w:rsidR="000149A8" w:rsidRPr="00107185" w:rsidRDefault="00107185" w:rsidP="00107185">
      <w:pPr>
        <w:pStyle w:val="ListParagraph"/>
        <w:numPr>
          <w:ilvl w:val="0"/>
          <w:numId w:val="22"/>
        </w:numPr>
        <w:spacing w:line="276" w:lineRule="auto"/>
        <w:rPr>
          <w:rFonts w:ascii="Calibri" w:eastAsiaTheme="majorEastAsia" w:hAnsi="Calibri" w:cs="Calibri"/>
          <w:lang w:val="ru-RU"/>
        </w:rPr>
      </w:pPr>
      <w:r w:rsidRPr="00107185">
        <w:rPr>
          <w:rFonts w:ascii="Calibri" w:eastAsiaTheme="majorEastAsia" w:hAnsi="Calibri" w:cs="Calibri"/>
          <w:lang w:val="ru-RU"/>
        </w:rPr>
        <w:t>Требование к документации – простота и ясность</w:t>
      </w:r>
    </w:p>
    <w:p w:rsidR="006A3A32" w:rsidRDefault="006A3A32">
      <w:pPr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br w:type="page"/>
      </w:r>
    </w:p>
    <w:p w:rsidR="000149A8" w:rsidRDefault="006A3A32" w:rsidP="006A3A32">
      <w:pPr>
        <w:pStyle w:val="Heading1"/>
        <w:rPr>
          <w:rFonts w:ascii="Calibri" w:hAnsi="Calibri" w:cs="Calibri"/>
          <w:lang w:val="ru-RU"/>
        </w:rPr>
      </w:pPr>
      <w:r w:rsidRPr="006A3A32">
        <w:rPr>
          <w:rFonts w:ascii="Calibri" w:hAnsi="Calibri" w:cs="Calibri"/>
          <w:lang w:val="ru-RU"/>
        </w:rPr>
        <w:lastRenderedPageBreak/>
        <w:t>Дополнительная информация</w:t>
      </w:r>
    </w:p>
    <w:p w:rsidR="006A3A32" w:rsidRDefault="006A3A32" w:rsidP="00B50A8F">
      <w:pPr>
        <w:pStyle w:val="ListParagraph"/>
        <w:numPr>
          <w:ilvl w:val="0"/>
          <w:numId w:val="23"/>
        </w:numPr>
        <w:spacing w:line="276" w:lineRule="auto"/>
        <w:rPr>
          <w:rFonts w:ascii="Calibri" w:eastAsiaTheme="majorEastAsia" w:hAnsi="Calibri" w:cs="Calibri"/>
          <w:lang w:val="ru-RU"/>
        </w:rPr>
      </w:pPr>
      <w:r w:rsidRPr="00107185">
        <w:rPr>
          <w:rFonts w:ascii="Calibri" w:eastAsiaTheme="majorEastAsia" w:hAnsi="Calibri" w:cs="Calibri"/>
          <w:lang w:val="ru-RU"/>
        </w:rPr>
        <w:t>29.09.2020</w:t>
      </w:r>
      <w:r w:rsidR="00B50A8F">
        <w:rPr>
          <w:rFonts w:ascii="Calibri" w:eastAsiaTheme="majorEastAsia" w:hAnsi="Calibri" w:cs="Calibri"/>
          <w:lang w:val="ru-RU"/>
        </w:rPr>
        <w:t xml:space="preserve"> – </w:t>
      </w:r>
      <w:r w:rsidR="00B50A8F">
        <w:rPr>
          <w:rFonts w:ascii="Calibri" w:eastAsiaTheme="majorEastAsia" w:hAnsi="Calibri" w:cs="Calibri"/>
          <w:lang w:val="ru-RU"/>
        </w:rPr>
        <w:t>первый вариант</w:t>
      </w:r>
      <w:r>
        <w:rPr>
          <w:rFonts w:ascii="Calibri" w:eastAsiaTheme="majorEastAsia" w:hAnsi="Calibri" w:cs="Calibri"/>
          <w:lang w:val="ru-RU"/>
        </w:rPr>
        <w:t xml:space="preserve"> ТЗ </w:t>
      </w:r>
    </w:p>
    <w:p w:rsidR="006A3A32" w:rsidRDefault="006A3A32" w:rsidP="00B50A8F">
      <w:pPr>
        <w:pStyle w:val="ListParagraph"/>
        <w:numPr>
          <w:ilvl w:val="0"/>
          <w:numId w:val="23"/>
        </w:numPr>
        <w:spacing w:line="276" w:lineRule="auto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>09.10.2020 – финальный вариант ТЗ</w:t>
      </w:r>
    </w:p>
    <w:p w:rsidR="006A3A32" w:rsidRDefault="006A3A32" w:rsidP="00B50A8F">
      <w:pPr>
        <w:pStyle w:val="ListParagraph"/>
        <w:numPr>
          <w:ilvl w:val="0"/>
          <w:numId w:val="23"/>
        </w:numPr>
        <w:spacing w:line="276" w:lineRule="auto"/>
        <w:rPr>
          <w:rFonts w:ascii="Calibri" w:eastAsiaTheme="majorEastAsia" w:hAnsi="Calibri" w:cs="Calibri"/>
          <w:lang w:val="ru-RU"/>
        </w:rPr>
      </w:pPr>
      <w:r w:rsidRPr="006A3A32">
        <w:rPr>
          <w:rFonts w:ascii="Calibri" w:eastAsiaTheme="majorEastAsia" w:hAnsi="Calibri" w:cs="Calibri"/>
          <w:lang w:val="ru-RU"/>
        </w:rPr>
        <w:t>27.10</w:t>
      </w:r>
      <w:r w:rsidR="00B50A8F">
        <w:rPr>
          <w:rFonts w:ascii="Calibri" w:eastAsiaTheme="majorEastAsia" w:hAnsi="Calibri" w:cs="Calibri"/>
          <w:lang w:val="ru-RU"/>
        </w:rPr>
        <w:t>.2020</w:t>
      </w:r>
      <w:r w:rsidR="00B50A8F">
        <w:rPr>
          <w:rFonts w:ascii="Calibri" w:eastAsiaTheme="majorEastAsia" w:hAnsi="Calibri" w:cs="Calibri"/>
          <w:lang w:val="ru-RU"/>
        </w:rPr>
        <w:t xml:space="preserve"> – </w:t>
      </w:r>
      <w:r w:rsidRPr="006A3A32">
        <w:rPr>
          <w:rFonts w:ascii="Calibri" w:eastAsiaTheme="majorEastAsia" w:hAnsi="Calibri" w:cs="Calibri"/>
          <w:lang w:val="ru-RU"/>
        </w:rPr>
        <w:t>первый вариант HLD</w:t>
      </w:r>
    </w:p>
    <w:p w:rsidR="00B50A8F" w:rsidRDefault="00B50A8F" w:rsidP="00B50A8F">
      <w:pPr>
        <w:pStyle w:val="ListParagraph"/>
        <w:numPr>
          <w:ilvl w:val="0"/>
          <w:numId w:val="23"/>
        </w:numPr>
        <w:spacing w:line="276" w:lineRule="auto"/>
        <w:rPr>
          <w:rFonts w:ascii="Calibri" w:eastAsiaTheme="majorEastAsia" w:hAnsi="Calibri" w:cs="Calibri"/>
          <w:lang w:val="ru-RU"/>
        </w:rPr>
      </w:pPr>
      <w:r w:rsidRPr="006A3A32">
        <w:rPr>
          <w:rFonts w:ascii="Calibri" w:eastAsiaTheme="majorEastAsia" w:hAnsi="Calibri" w:cs="Calibri"/>
          <w:lang w:val="ru-RU"/>
        </w:rPr>
        <w:t>27.10</w:t>
      </w:r>
      <w:r>
        <w:rPr>
          <w:rFonts w:ascii="Calibri" w:eastAsiaTheme="majorEastAsia" w:hAnsi="Calibri" w:cs="Calibri"/>
          <w:lang w:val="ru-RU"/>
        </w:rPr>
        <w:t xml:space="preserve">.2020 – </w:t>
      </w:r>
      <w:r>
        <w:rPr>
          <w:rFonts w:ascii="Calibri" w:eastAsiaTheme="majorEastAsia" w:hAnsi="Calibri" w:cs="Calibri"/>
          <w:lang w:val="ru-RU"/>
        </w:rPr>
        <w:t>финальный</w:t>
      </w:r>
      <w:r w:rsidRPr="006A3A32">
        <w:rPr>
          <w:rFonts w:ascii="Calibri" w:eastAsiaTheme="majorEastAsia" w:hAnsi="Calibri" w:cs="Calibri"/>
          <w:lang w:val="ru-RU"/>
        </w:rPr>
        <w:t xml:space="preserve"> вариант HLD</w:t>
      </w:r>
    </w:p>
    <w:p w:rsidR="00B50A8F" w:rsidRPr="00B50A8F" w:rsidRDefault="00B50A8F" w:rsidP="00B50A8F">
      <w:pPr>
        <w:pStyle w:val="ListParagraph"/>
        <w:numPr>
          <w:ilvl w:val="0"/>
          <w:numId w:val="23"/>
        </w:numPr>
        <w:spacing w:line="276" w:lineRule="auto"/>
        <w:rPr>
          <w:rFonts w:ascii="Calibri" w:eastAsiaTheme="majorEastAsia" w:hAnsi="Calibri" w:cs="Calibri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24.11, 08.12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22.12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– отчет о разработке</w:t>
      </w:r>
    </w:p>
    <w:p w:rsidR="00B50A8F" w:rsidRPr="00107185" w:rsidRDefault="00B50A8F" w:rsidP="00B50A8F">
      <w:pPr>
        <w:pStyle w:val="ListParagraph"/>
        <w:numPr>
          <w:ilvl w:val="0"/>
          <w:numId w:val="23"/>
        </w:numPr>
        <w:spacing w:line="276" w:lineRule="auto"/>
        <w:rPr>
          <w:rFonts w:ascii="Calibri" w:eastAsiaTheme="majorEastAsia" w:hAnsi="Calibri" w:cs="Calibri"/>
          <w:lang w:val="ru-RU"/>
        </w:rPr>
      </w:pPr>
      <w:r>
        <w:rPr>
          <w:rFonts w:ascii="Calibri" w:eastAsiaTheme="majorEastAsia" w:hAnsi="Calibri" w:cs="Calibri"/>
          <w:lang w:val="ru-RU"/>
        </w:rPr>
        <w:t>Зачетная неделя – сдача работы</w:t>
      </w:r>
    </w:p>
    <w:p w:rsidR="006A3A32" w:rsidRPr="006A3A32" w:rsidRDefault="006A3A32" w:rsidP="00B50A8F">
      <w:pPr>
        <w:ind w:firstLine="0"/>
        <w:rPr>
          <w:lang w:val="ru-RU"/>
        </w:rPr>
      </w:pPr>
    </w:p>
    <w:sectPr w:rsidR="006A3A32" w:rsidRPr="006A3A32" w:rsidSect="00BA0BD5">
      <w:headerReference w:type="first" r:id="rId10"/>
      <w:footnotePr>
        <w:pos w:val="beneathText"/>
      </w:footnotePr>
      <w:pgSz w:w="12240" w:h="15840"/>
      <w:pgMar w:top="1440" w:right="2880" w:bottom="1440" w:left="288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7A0" w:rsidRDefault="004B17A0">
      <w:pPr>
        <w:spacing w:line="240" w:lineRule="auto"/>
      </w:pPr>
      <w:r>
        <w:separator/>
      </w:r>
    </w:p>
    <w:p w:rsidR="004B17A0" w:rsidRDefault="004B17A0"/>
  </w:endnote>
  <w:endnote w:type="continuationSeparator" w:id="0">
    <w:p w:rsidR="004B17A0" w:rsidRDefault="004B17A0">
      <w:pPr>
        <w:spacing w:line="240" w:lineRule="auto"/>
      </w:pPr>
      <w:r>
        <w:continuationSeparator/>
      </w:r>
    </w:p>
    <w:p w:rsidR="004B17A0" w:rsidRDefault="004B17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7A0" w:rsidRDefault="004B17A0">
      <w:pPr>
        <w:spacing w:line="240" w:lineRule="auto"/>
      </w:pPr>
      <w:r>
        <w:separator/>
      </w:r>
    </w:p>
    <w:p w:rsidR="004B17A0" w:rsidRDefault="004B17A0"/>
  </w:footnote>
  <w:footnote w:type="continuationSeparator" w:id="0">
    <w:p w:rsidR="004B17A0" w:rsidRDefault="004B17A0">
      <w:pPr>
        <w:spacing w:line="240" w:lineRule="auto"/>
      </w:pPr>
      <w:r>
        <w:continuationSeparator/>
      </w:r>
    </w:p>
    <w:p w:rsidR="004B17A0" w:rsidRDefault="004B17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E81978">
    <w:pPr>
      <w:pStyle w:val="Header"/>
    </w:pPr>
  </w:p>
  <w:p w:rsidR="00BA0BD5" w:rsidRDefault="00BA0BD5">
    <w:pPr>
      <w:pStyle w:val="Header"/>
      <w:rPr>
        <w:rStyle w:val="Stron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707FCD"/>
    <w:multiLevelType w:val="hybridMultilevel"/>
    <w:tmpl w:val="51660D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4276A60"/>
    <w:multiLevelType w:val="hybridMultilevel"/>
    <w:tmpl w:val="6136B6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C7554E"/>
    <w:multiLevelType w:val="hybridMultilevel"/>
    <w:tmpl w:val="8FBA5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34662"/>
    <w:multiLevelType w:val="hybridMultilevel"/>
    <w:tmpl w:val="BEEC1F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3E40F8"/>
    <w:multiLevelType w:val="hybridMultilevel"/>
    <w:tmpl w:val="408A3D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1822295"/>
    <w:multiLevelType w:val="hybridMultilevel"/>
    <w:tmpl w:val="A858E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B7537"/>
    <w:multiLevelType w:val="hybridMultilevel"/>
    <w:tmpl w:val="0A1408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AA047A"/>
    <w:multiLevelType w:val="hybridMultilevel"/>
    <w:tmpl w:val="B4E087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1"/>
  </w:num>
  <w:num w:numId="13">
    <w:abstractNumId w:val="19"/>
  </w:num>
  <w:num w:numId="14">
    <w:abstractNumId w:val="15"/>
  </w:num>
  <w:num w:numId="15">
    <w:abstractNumId w:val="20"/>
  </w:num>
  <w:num w:numId="16">
    <w:abstractNumId w:val="10"/>
  </w:num>
  <w:num w:numId="17">
    <w:abstractNumId w:val="14"/>
  </w:num>
  <w:num w:numId="18">
    <w:abstractNumId w:val="12"/>
  </w:num>
  <w:num w:numId="19">
    <w:abstractNumId w:val="11"/>
  </w:num>
  <w:num w:numId="20">
    <w:abstractNumId w:val="18"/>
  </w:num>
  <w:num w:numId="21">
    <w:abstractNumId w:val="16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D5"/>
    <w:rsid w:val="000149A8"/>
    <w:rsid w:val="000D3F41"/>
    <w:rsid w:val="00107185"/>
    <w:rsid w:val="00186204"/>
    <w:rsid w:val="00355DCA"/>
    <w:rsid w:val="003D20EC"/>
    <w:rsid w:val="004B17A0"/>
    <w:rsid w:val="00520BCD"/>
    <w:rsid w:val="00551A02"/>
    <w:rsid w:val="005534FA"/>
    <w:rsid w:val="005D3A03"/>
    <w:rsid w:val="006169F0"/>
    <w:rsid w:val="006A3A32"/>
    <w:rsid w:val="006D3D0B"/>
    <w:rsid w:val="00702718"/>
    <w:rsid w:val="008002C0"/>
    <w:rsid w:val="00822910"/>
    <w:rsid w:val="008C5323"/>
    <w:rsid w:val="009715F3"/>
    <w:rsid w:val="009A6A3B"/>
    <w:rsid w:val="009E52E7"/>
    <w:rsid w:val="00A2315D"/>
    <w:rsid w:val="00A30899"/>
    <w:rsid w:val="00AD5C51"/>
    <w:rsid w:val="00B04796"/>
    <w:rsid w:val="00B50A8F"/>
    <w:rsid w:val="00B823AA"/>
    <w:rsid w:val="00BA0BD5"/>
    <w:rsid w:val="00BA45DB"/>
    <w:rsid w:val="00BF4184"/>
    <w:rsid w:val="00C032F4"/>
    <w:rsid w:val="00C0601E"/>
    <w:rsid w:val="00C31D30"/>
    <w:rsid w:val="00CC40E1"/>
    <w:rsid w:val="00CD6E39"/>
    <w:rsid w:val="00CF6E91"/>
    <w:rsid w:val="00D85B68"/>
    <w:rsid w:val="00E6004D"/>
    <w:rsid w:val="00E81978"/>
    <w:rsid w:val="00F354A9"/>
    <w:rsid w:val="00F379B7"/>
    <w:rsid w:val="00F525FA"/>
    <w:rsid w:val="00F60038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3F5F9"/>
  <w15:chartTrackingRefBased/>
  <w15:docId w15:val="{9FEAEE58-8655-4AEA-89B3-0860B25A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9E52E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Social_journalis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achko\AppData\Local\Microsoft\Office\16.0\DTS\en-US%7bCDCB9745-72CD-4144-A8CB-9A7727C80720%7d\%7bF481A704-FB26-4093-AAA7-216EC3D4A3E9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FF7D5448074EE392B043EBAD41D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E9554-F6FB-4BD0-A128-4C406FA65976}"/>
      </w:docPartPr>
      <w:docPartBody>
        <w:p w:rsidR="00000000" w:rsidRDefault="009A4AD8">
          <w:pPr>
            <w:pStyle w:val="8AFF7D5448074EE392B043EBAD41D087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D8"/>
    <w:rsid w:val="009A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FF7D5448074EE392B043EBAD41D087">
    <w:name w:val="8AFF7D5448074EE392B043EBAD41D087"/>
  </w:style>
  <w:style w:type="paragraph" w:customStyle="1" w:styleId="9FB97B7D30BD407BAE333C625472F038">
    <w:name w:val="9FB97B7D30BD407BAE333C625472F038"/>
  </w:style>
  <w:style w:type="paragraph" w:customStyle="1" w:styleId="B3DBB1AF82694590BAC8E84CF7DAF5D8">
    <w:name w:val="B3DBB1AF82694590BAC8E84CF7DAF5D8"/>
  </w:style>
  <w:style w:type="paragraph" w:customStyle="1" w:styleId="785697404F2746FFA957EDE2CB1B64B9">
    <w:name w:val="785697404F2746FFA957EDE2CB1B64B9"/>
  </w:style>
  <w:style w:type="paragraph" w:customStyle="1" w:styleId="D40280E894284B82BA1BF4FD74D4B17D">
    <w:name w:val="D40280E894284B82BA1BF4FD74D4B17D"/>
  </w:style>
  <w:style w:type="paragraph" w:customStyle="1" w:styleId="27A026EF69C34C68BD267289FBB0A3E8">
    <w:name w:val="27A026EF69C34C68BD267289FBB0A3E8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0C69383EDD7447FAD02165391BA6319">
    <w:name w:val="40C69383EDD7447FAD02165391BA6319"/>
  </w:style>
  <w:style w:type="paragraph" w:customStyle="1" w:styleId="1F25F93624354C49A40218FBB60D1FCF">
    <w:name w:val="1F25F93624354C49A40218FBB60D1FCF"/>
  </w:style>
  <w:style w:type="paragraph" w:customStyle="1" w:styleId="5626892DF3314F4F9BF34D142F4E140B">
    <w:name w:val="5626892DF3314F4F9BF34D142F4E140B"/>
  </w:style>
  <w:style w:type="paragraph" w:customStyle="1" w:styleId="34788C20819F42EFA6967A351F9EC14A">
    <w:name w:val="34788C20819F42EFA6967A351F9EC14A"/>
  </w:style>
  <w:style w:type="paragraph" w:customStyle="1" w:styleId="D20BA4EAC8EE42C0AD5AC4C5C0512A79">
    <w:name w:val="D20BA4EAC8EE42C0AD5AC4C5C0512A79"/>
  </w:style>
  <w:style w:type="paragraph" w:customStyle="1" w:styleId="16A2BEC05AA5493A937DBBB9F160C1E3">
    <w:name w:val="16A2BEC05AA5493A937DBBB9F160C1E3"/>
  </w:style>
  <w:style w:type="paragraph" w:customStyle="1" w:styleId="61AC4F4A560B44E88AE71C8977A34BA6">
    <w:name w:val="61AC4F4A560B44E88AE71C8977A34BA6"/>
  </w:style>
  <w:style w:type="paragraph" w:customStyle="1" w:styleId="23C3DF14D39248A3B4AE6D04204726DC">
    <w:name w:val="23C3DF14D39248A3B4AE6D04204726DC"/>
  </w:style>
  <w:style w:type="paragraph" w:customStyle="1" w:styleId="075CBD5A0D9C48FD96DDBCAD9F2B5589">
    <w:name w:val="075CBD5A0D9C48FD96DDBCAD9F2B5589"/>
  </w:style>
  <w:style w:type="paragraph" w:customStyle="1" w:styleId="6561427FB44D436E8690037E6D14058D">
    <w:name w:val="6561427FB44D436E8690037E6D14058D"/>
  </w:style>
  <w:style w:type="paragraph" w:customStyle="1" w:styleId="4DB9E9CD931041F5954DE13E6D82E45C">
    <w:name w:val="4DB9E9CD931041F5954DE13E6D82E45C"/>
  </w:style>
  <w:style w:type="paragraph" w:customStyle="1" w:styleId="38B8FF2CC7454E0F8AA4C5AEC8864901">
    <w:name w:val="38B8FF2CC7454E0F8AA4C5AEC8864901"/>
  </w:style>
  <w:style w:type="paragraph" w:customStyle="1" w:styleId="A9F6654E58974386BF3E5AB5AD6180E1">
    <w:name w:val="A9F6654E58974386BF3E5AB5AD6180E1"/>
  </w:style>
  <w:style w:type="paragraph" w:customStyle="1" w:styleId="2FD4D8E3BC9C4636ACA2F8ADB04E89B9">
    <w:name w:val="2FD4D8E3BC9C4636ACA2F8ADB04E89B9"/>
  </w:style>
  <w:style w:type="paragraph" w:customStyle="1" w:styleId="965292A71C3D4E11AC33F5A862C0994C">
    <w:name w:val="965292A71C3D4E11AC33F5A862C0994C"/>
  </w:style>
  <w:style w:type="paragraph" w:customStyle="1" w:styleId="E1B803DAA6A74EC88A19697978359CAD">
    <w:name w:val="E1B803DAA6A74EC88A19697978359CAD"/>
  </w:style>
  <w:style w:type="paragraph" w:customStyle="1" w:styleId="757A47654001474A9229D57540E082F0">
    <w:name w:val="757A47654001474A9229D57540E082F0"/>
  </w:style>
  <w:style w:type="paragraph" w:customStyle="1" w:styleId="3D7C489C40D34275BCC813F1653EE222">
    <w:name w:val="3D7C489C40D34275BCC813F1653EE222"/>
  </w:style>
  <w:style w:type="paragraph" w:customStyle="1" w:styleId="EE8F55E850CD4BD5959379856CF03F5E">
    <w:name w:val="EE8F55E850CD4BD5959379856CF03F5E"/>
  </w:style>
  <w:style w:type="paragraph" w:customStyle="1" w:styleId="BEE5243552F647A7A81A76EABD2F5CC9">
    <w:name w:val="BEE5243552F647A7A81A76EABD2F5CC9"/>
  </w:style>
  <w:style w:type="paragraph" w:customStyle="1" w:styleId="11CC5B0797554564816FFA50AC8BF0C0">
    <w:name w:val="11CC5B0797554564816FFA50AC8BF0C0"/>
  </w:style>
  <w:style w:type="paragraph" w:customStyle="1" w:styleId="016F668EF9624ABE9D25D42CD79AED9D">
    <w:name w:val="016F668EF9624ABE9D25D42CD79AED9D"/>
  </w:style>
  <w:style w:type="paragraph" w:customStyle="1" w:styleId="0846532E076D49129DAA2EEC36699A16">
    <w:name w:val="0846532E076D49129DAA2EEC36699A16"/>
  </w:style>
  <w:style w:type="paragraph" w:customStyle="1" w:styleId="A0CDAA17C66E4F6F8E8A862A96F71D69">
    <w:name w:val="A0CDAA17C66E4F6F8E8A862A96F71D69"/>
  </w:style>
  <w:style w:type="paragraph" w:customStyle="1" w:styleId="19520B0A456A4D8EBC203B57302C6EB0">
    <w:name w:val="19520B0A456A4D8EBC203B57302C6EB0"/>
  </w:style>
  <w:style w:type="paragraph" w:customStyle="1" w:styleId="066405FF4ABD44A89EA895118FAC8721">
    <w:name w:val="066405FF4ABD44A89EA895118FAC8721"/>
  </w:style>
  <w:style w:type="paragraph" w:customStyle="1" w:styleId="DE6FD581D7C9470AAD859143B8894F30">
    <w:name w:val="DE6FD581D7C9470AAD859143B8894F30"/>
  </w:style>
  <w:style w:type="paragraph" w:customStyle="1" w:styleId="05202D72F610470B953E94C73D4DE18F">
    <w:name w:val="05202D72F610470B953E94C73D4DE18F"/>
  </w:style>
  <w:style w:type="paragraph" w:customStyle="1" w:styleId="F22660574A634A54A10AC44F256D1A15">
    <w:name w:val="F22660574A634A54A10AC44F256D1A15"/>
  </w:style>
  <w:style w:type="paragraph" w:customStyle="1" w:styleId="50C69097334A4605BCDEBB81CEBEC97A">
    <w:name w:val="50C69097334A4605BCDEBB81CEBEC97A"/>
  </w:style>
  <w:style w:type="paragraph" w:customStyle="1" w:styleId="BB3BDB4595514540B335E92E486D6D38">
    <w:name w:val="BB3BDB4595514540B335E92E486D6D38"/>
  </w:style>
  <w:style w:type="paragraph" w:customStyle="1" w:styleId="A58D30974BCF4BB9AD4503B6BF85999F">
    <w:name w:val="A58D30974BCF4BB9AD4503B6BF85999F"/>
  </w:style>
  <w:style w:type="paragraph" w:customStyle="1" w:styleId="C3638B7961F24574AE40855A78E7EE59">
    <w:name w:val="C3638B7961F24574AE40855A78E7EE59"/>
  </w:style>
  <w:style w:type="paragraph" w:customStyle="1" w:styleId="53880DA879234DEF9F36E58CE44A968F">
    <w:name w:val="53880DA879234DEF9F36E58CE44A968F"/>
  </w:style>
  <w:style w:type="paragraph" w:customStyle="1" w:styleId="B19312B0259C4B0C8D546FD84D2080CD">
    <w:name w:val="B19312B0259C4B0C8D546FD84D2080CD"/>
  </w:style>
  <w:style w:type="paragraph" w:customStyle="1" w:styleId="7D9C469C9CD24F6B9EF1AA55AE5A323F">
    <w:name w:val="7D9C469C9CD24F6B9EF1AA55AE5A323F"/>
  </w:style>
  <w:style w:type="paragraph" w:customStyle="1" w:styleId="ECFEC4B5AD0F4B6282073931802E3F01">
    <w:name w:val="ECFEC4B5AD0F4B6282073931802E3F01"/>
  </w:style>
  <w:style w:type="paragraph" w:customStyle="1" w:styleId="225E8A9610754FE8B3E71FFC95B29806">
    <w:name w:val="225E8A9610754FE8B3E71FFC95B29806"/>
  </w:style>
  <w:style w:type="paragraph" w:customStyle="1" w:styleId="61C46D16EAF74990A99AFDD45C2BD9FB">
    <w:name w:val="61C46D16EAF74990A99AFDD45C2BD9FB"/>
  </w:style>
  <w:style w:type="paragraph" w:customStyle="1" w:styleId="7DC9BC5E69464703A8FEB688D65C615C">
    <w:name w:val="7DC9BC5E69464703A8FEB688D65C615C"/>
  </w:style>
  <w:style w:type="paragraph" w:customStyle="1" w:styleId="D36070E371E9402A90AE72E9E9863769">
    <w:name w:val="D36070E371E9402A90AE72E9E9863769"/>
  </w:style>
  <w:style w:type="paragraph" w:customStyle="1" w:styleId="F0F1CAA67E2C40B596C79A5F21B83212">
    <w:name w:val="F0F1CAA67E2C40B596C79A5F21B83212"/>
  </w:style>
  <w:style w:type="paragraph" w:customStyle="1" w:styleId="32DCF3D134F14109BB4820DC6BB1F170">
    <w:name w:val="32DCF3D134F14109BB4820DC6BB1F170"/>
  </w:style>
  <w:style w:type="paragraph" w:customStyle="1" w:styleId="000328071CED46C7B7DE97E03B873634">
    <w:name w:val="000328071CED46C7B7DE97E03B873634"/>
  </w:style>
  <w:style w:type="paragraph" w:customStyle="1" w:styleId="4E7B49F1A4864EBAABEA6724AEBFAC64">
    <w:name w:val="4E7B49F1A4864EBAABEA6724AEBFAC64"/>
  </w:style>
  <w:style w:type="paragraph" w:customStyle="1" w:styleId="04686CB4FD7942CDAB219E0F8C992103">
    <w:name w:val="04686CB4FD7942CDAB219E0F8C992103"/>
  </w:style>
  <w:style w:type="paragraph" w:customStyle="1" w:styleId="ECC112BD30AD4C25800348D768CC8551">
    <w:name w:val="ECC112BD30AD4C25800348D768CC8551"/>
  </w:style>
  <w:style w:type="paragraph" w:customStyle="1" w:styleId="77D47F10D45045458A447502C944CCCD">
    <w:name w:val="77D47F10D45045458A447502C944CCCD"/>
  </w:style>
  <w:style w:type="paragraph" w:customStyle="1" w:styleId="1C85218A77744A95BAD0E45338247638">
    <w:name w:val="1C85218A77744A95BAD0E45338247638"/>
  </w:style>
  <w:style w:type="paragraph" w:customStyle="1" w:styleId="E4747ABD771B4D79A2D26FA4D80B752E">
    <w:name w:val="E4747ABD771B4D79A2D26FA4D80B752E"/>
  </w:style>
  <w:style w:type="paragraph" w:customStyle="1" w:styleId="11D16661E2694B19A9F40AA16B746605">
    <w:name w:val="11D16661E2694B19A9F40AA16B746605"/>
  </w:style>
  <w:style w:type="paragraph" w:customStyle="1" w:styleId="8BD3FC2BA7D448DA92C1379428CD52A1">
    <w:name w:val="8BD3FC2BA7D448DA92C1379428CD52A1"/>
  </w:style>
  <w:style w:type="paragraph" w:customStyle="1" w:styleId="F78DF85277D74A8E8A93C81468ABB487">
    <w:name w:val="F78DF85277D74A8E8A93C81468ABB487"/>
  </w:style>
  <w:style w:type="paragraph" w:customStyle="1" w:styleId="1402E1AB879143B4A33F5BBAEB152C5B">
    <w:name w:val="1402E1AB879143B4A33F5BBAEB152C5B"/>
  </w:style>
  <w:style w:type="paragraph" w:customStyle="1" w:styleId="B22A5DF99AD14566A89781F824061A75">
    <w:name w:val="B22A5DF99AD14566A89781F824061A75"/>
  </w:style>
  <w:style w:type="paragraph" w:customStyle="1" w:styleId="80E16C740C0A4DEA8C0E6519FEB44A65">
    <w:name w:val="80E16C740C0A4DEA8C0E6519FEB44A65"/>
  </w:style>
  <w:style w:type="paragraph" w:customStyle="1" w:styleId="4D65633A59CA40538365F7DB1B57DB47">
    <w:name w:val="4D65633A59CA40538365F7DB1B57D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MEMIUM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B50F-1D11-42A5-8C57-E84E48765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{F481A704-FB26-4093-AAA7-216EC3D4A3E9}tf03982351_win32</Template>
  <TotalTime>0</TotalTime>
  <Pages>9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Техническое задание в соответствии со стандартом RUP</vt:lpstr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в соответствии со стандартом RUP</dc:title>
  <dc:subject/>
  <dc:creator>Liachko Aleksei</dc:creator>
  <cp:keywords/>
  <dc:description/>
  <cp:lastModifiedBy>Liachko Aleksei</cp:lastModifiedBy>
  <cp:revision>13</cp:revision>
  <dcterms:created xsi:type="dcterms:W3CDTF">2020-09-23T15:17:00Z</dcterms:created>
  <dcterms:modified xsi:type="dcterms:W3CDTF">2020-09-23T17:02:00Z</dcterms:modified>
</cp:coreProperties>
</file>